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0B976" w14:textId="77777777" w:rsidR="006C1E83" w:rsidRPr="00306240" w:rsidRDefault="004A1FDD" w:rsidP="004A1FDD">
      <w:pPr>
        <w:pStyle w:val="Title"/>
        <w:jc w:val="center"/>
        <w:rPr>
          <w:rFonts w:ascii="Latin Modern Roman Demi 10" w:hAnsi="Latin Modern Roman Demi 10"/>
        </w:rPr>
      </w:pPr>
      <w:r w:rsidRPr="00306240">
        <w:rPr>
          <w:rFonts w:ascii="Latin Modern Roman Demi 10" w:hAnsi="Latin Modern Roman Demi 10"/>
        </w:rPr>
        <w:t>CS 260 – Homework #1</w:t>
      </w:r>
    </w:p>
    <w:p w14:paraId="3A67C26D" w14:textId="77777777" w:rsidR="004A1FDD" w:rsidRPr="00306240" w:rsidRDefault="004A1FDD" w:rsidP="004A1FDD">
      <w:pPr>
        <w:jc w:val="center"/>
        <w:rPr>
          <w:rFonts w:ascii="Latin Modern Roman Demi 10" w:hAnsi="Latin Modern Roman Demi 10"/>
          <w:sz w:val="36"/>
          <w:szCs w:val="36"/>
        </w:rPr>
      </w:pPr>
      <w:r w:rsidRPr="00306240">
        <w:rPr>
          <w:rFonts w:ascii="Latin Modern Roman Demi 10" w:hAnsi="Latin Modern Roman Demi 10"/>
          <w:sz w:val="36"/>
          <w:szCs w:val="36"/>
        </w:rPr>
        <w:t>Chris Kasper</w:t>
      </w:r>
    </w:p>
    <w:p w14:paraId="399AB247" w14:textId="77777777" w:rsidR="003A15A4" w:rsidRPr="00306240" w:rsidRDefault="003A15A4" w:rsidP="004A1FDD">
      <w:pPr>
        <w:jc w:val="center"/>
        <w:rPr>
          <w:rFonts w:ascii="Latin Modern Roman Demi 10" w:hAnsi="Latin Modern Roman Demi 10"/>
          <w:sz w:val="36"/>
          <w:szCs w:val="36"/>
        </w:rPr>
      </w:pPr>
      <w:r w:rsidRPr="00306240">
        <w:rPr>
          <w:rFonts w:ascii="Latin Modern Roman Demi 10" w:hAnsi="Latin Modern Roman Demi 10"/>
          <w:sz w:val="36"/>
          <w:szCs w:val="36"/>
        </w:rPr>
        <w:t>January 14, 2018</w:t>
      </w:r>
    </w:p>
    <w:p w14:paraId="7EB63018" w14:textId="77777777" w:rsidR="00155796" w:rsidRPr="00306240" w:rsidRDefault="00155796" w:rsidP="00155796">
      <w:pPr>
        <w:rPr>
          <w:rFonts w:ascii="Latin Modern Roman Demi 10" w:hAnsi="Latin Modern Roman Demi 10"/>
          <w:sz w:val="40"/>
        </w:rPr>
      </w:pPr>
    </w:p>
    <w:p w14:paraId="370F02CA" w14:textId="6913B619" w:rsidR="00155796" w:rsidRDefault="004A1FDD" w:rsidP="00155796">
      <w:pPr>
        <w:rPr>
          <w:rFonts w:ascii="Latin Modern Roman Demi 10" w:hAnsi="Latin Modern Roman Demi 10"/>
          <w:sz w:val="28"/>
        </w:rPr>
      </w:pPr>
      <w:r w:rsidRPr="00306240">
        <w:rPr>
          <w:rFonts w:ascii="Latin Modern Roman Demi 10" w:hAnsi="Latin Modern Roman Demi 10"/>
          <w:sz w:val="36"/>
        </w:rPr>
        <w:t>Problem</w:t>
      </w:r>
      <w:r w:rsidRPr="00306240">
        <w:rPr>
          <w:rFonts w:ascii="Latin Modern Roman Demi 10" w:hAnsi="Latin Modern Roman Demi 10"/>
          <w:sz w:val="40"/>
        </w:rPr>
        <w:t xml:space="preserve"> 1</w:t>
      </w:r>
      <w:r w:rsidR="003A15A4" w:rsidRPr="00306240">
        <w:rPr>
          <w:rFonts w:ascii="Latin Modern Roman Demi 10" w:hAnsi="Latin Modern Roman Demi 10"/>
          <w:sz w:val="40"/>
        </w:rPr>
        <w:t xml:space="preserve"> (1.10 from text)</w:t>
      </w:r>
    </w:p>
    <w:p w14:paraId="343DBBDE" w14:textId="77777777" w:rsidR="00BD7B38" w:rsidRPr="008341DC" w:rsidRDefault="00BD7B38" w:rsidP="00155796">
      <w:pPr>
        <w:rPr>
          <w:rFonts w:ascii="Latin Modern Roman Demi 10" w:hAnsi="Latin Modern Roman Demi 10"/>
        </w:rPr>
      </w:pPr>
    </w:p>
    <w:p w14:paraId="55EAD88C" w14:textId="77777777" w:rsidR="00155796" w:rsidRPr="008341DC" w:rsidRDefault="00155796" w:rsidP="00155796">
      <w:pPr>
        <w:rPr>
          <w:rFonts w:ascii="Latin Modern Roman Demi 10" w:hAnsi="Latin Modern Roman Demi 10"/>
        </w:rPr>
      </w:pPr>
      <w:r w:rsidRPr="008341DC">
        <w:rPr>
          <w:rFonts w:ascii="Latin Modern Roman Demi 10" w:hAnsi="Latin Modern Roman Demi 10"/>
        </w:rPr>
        <w:t>For each distinct pair (</w:t>
      </w:r>
      <w:proofErr w:type="spellStart"/>
      <w:r w:rsidRPr="008341DC">
        <w:rPr>
          <w:rFonts w:ascii="Latin Modern Roman Demi 10" w:hAnsi="Latin Modern Roman Demi 10"/>
          <w:i/>
          <w:iCs/>
        </w:rPr>
        <w:t>i</w:t>
      </w:r>
      <w:proofErr w:type="spellEnd"/>
      <w:r w:rsidRPr="008341DC">
        <w:rPr>
          <w:rFonts w:ascii="Latin Modern Roman Demi 10" w:hAnsi="Latin Modern Roman Demi 10"/>
        </w:rPr>
        <w:t>, </w:t>
      </w:r>
      <w:r w:rsidRPr="008341DC">
        <w:rPr>
          <w:rFonts w:ascii="Latin Modern Roman Demi 10" w:hAnsi="Latin Modern Roman Demi 10"/>
          <w:i/>
          <w:iCs/>
        </w:rPr>
        <w:t>j</w:t>
      </w:r>
      <w:r w:rsidRPr="008341DC">
        <w:rPr>
          <w:rFonts w:ascii="Latin Modern Roman Demi 10" w:hAnsi="Latin Modern Roman Demi 10"/>
        </w:rPr>
        <w:t>) of functions determine if </w:t>
      </w:r>
      <w:r w:rsidRPr="008341DC">
        <w:rPr>
          <w:rFonts w:ascii="Latin Modern Roman Demi 10" w:hAnsi="Latin Modern Roman Demi 10"/>
          <w:i/>
          <w:iCs/>
        </w:rPr>
        <w:t>f</w:t>
      </w:r>
      <w:r w:rsidRPr="008341DC">
        <w:rPr>
          <w:rFonts w:ascii="Latin Modern Roman Demi 10" w:hAnsi="Latin Modern Roman Demi 10"/>
          <w:i/>
          <w:iCs/>
          <w:vertAlign w:val="subscript"/>
        </w:rPr>
        <w:t>i</w:t>
      </w:r>
      <w:r w:rsidRPr="008341DC">
        <w:rPr>
          <w:rFonts w:ascii="Latin Modern Roman Demi 10" w:hAnsi="Latin Modern Roman Demi 10"/>
        </w:rPr>
        <w:t> is dominated by </w:t>
      </w:r>
      <w:r w:rsidRPr="008341DC">
        <w:rPr>
          <w:rFonts w:ascii="Latin Modern Roman Demi 10" w:hAnsi="Latin Modern Roman Demi 10"/>
          <w:i/>
          <w:iCs/>
        </w:rPr>
        <w:t>f</w:t>
      </w:r>
      <w:r w:rsidRPr="008341DC">
        <w:rPr>
          <w:rFonts w:ascii="Latin Modern Roman Demi 10" w:hAnsi="Latin Modern Roman Demi 10"/>
          <w:i/>
          <w:iCs/>
          <w:vertAlign w:val="subscript"/>
        </w:rPr>
        <w:t>j</w:t>
      </w:r>
      <w:r w:rsidRPr="008341DC">
        <w:rPr>
          <w:rFonts w:ascii="Latin Modern Roman Demi 10" w:hAnsi="Latin Modern Roman Demi 10"/>
        </w:rPr>
        <w:t>, and if </w:t>
      </w:r>
      <w:r w:rsidRPr="008341DC">
        <w:rPr>
          <w:rFonts w:ascii="Latin Modern Roman Demi 10" w:hAnsi="Latin Modern Roman Demi 10"/>
          <w:i/>
          <w:iCs/>
        </w:rPr>
        <w:t>f</w:t>
      </w:r>
      <w:r w:rsidRPr="008341DC">
        <w:rPr>
          <w:rFonts w:ascii="Latin Modern Roman Demi 10" w:hAnsi="Latin Modern Roman Demi 10"/>
          <w:i/>
          <w:iCs/>
          <w:vertAlign w:val="subscript"/>
        </w:rPr>
        <w:t>j</w:t>
      </w:r>
      <w:r w:rsidRPr="008341DC">
        <w:rPr>
          <w:rFonts w:ascii="Latin Modern Roman Demi 10" w:hAnsi="Latin Modern Roman Demi 10"/>
        </w:rPr>
        <w:t> is dominated by </w:t>
      </w:r>
      <w:proofErr w:type="gramStart"/>
      <w:r w:rsidRPr="008341DC">
        <w:rPr>
          <w:rFonts w:ascii="Latin Modern Roman Demi 10" w:hAnsi="Latin Modern Roman Demi 10"/>
          <w:i/>
          <w:iCs/>
        </w:rPr>
        <w:t>f</w:t>
      </w:r>
      <w:r w:rsidRPr="008341DC">
        <w:rPr>
          <w:rFonts w:ascii="Latin Modern Roman Demi 10" w:hAnsi="Latin Modern Roman Demi 10"/>
          <w:i/>
          <w:iCs/>
          <w:vertAlign w:val="subscript"/>
        </w:rPr>
        <w:t>i</w:t>
      </w:r>
      <w:r w:rsidRPr="008341DC">
        <w:rPr>
          <w:rFonts w:ascii="Latin Modern Roman Demi 10" w:hAnsi="Latin Modern Roman Demi 10"/>
        </w:rPr>
        <w:t> .</w:t>
      </w:r>
      <w:proofErr w:type="gramEnd"/>
      <w:r w:rsidRPr="008341DC">
        <w:rPr>
          <w:rFonts w:ascii="Latin Modern Roman Demi 10" w:hAnsi="Latin Modern Roman Demi 10"/>
        </w:rPr>
        <w:t xml:space="preserve"> Show your reasoning. Assume </w:t>
      </w:r>
      <w:r w:rsidRPr="008341DC">
        <w:rPr>
          <w:rFonts w:ascii="Latin Modern Roman Demi 10" w:hAnsi="Latin Modern Roman Demi 10"/>
          <w:i/>
          <w:iCs/>
        </w:rPr>
        <w:t>f</w:t>
      </w:r>
      <w:r w:rsidRPr="008341DC">
        <w:rPr>
          <w:rFonts w:ascii="Latin Modern Roman Demi 10" w:hAnsi="Latin Modern Roman Demi 10"/>
        </w:rPr>
        <w:t> and </w:t>
      </w:r>
      <w:r w:rsidRPr="008341DC">
        <w:rPr>
          <w:rFonts w:ascii="Latin Modern Roman Demi 10" w:hAnsi="Latin Modern Roman Demi 10"/>
          <w:i/>
          <w:iCs/>
        </w:rPr>
        <w:t>g</w:t>
      </w:r>
      <w:r w:rsidRPr="008341DC">
        <w:rPr>
          <w:rFonts w:ascii="Latin Modern Roman Demi 10" w:hAnsi="Latin Modern Roman Demi 10"/>
        </w:rPr>
        <w:t> are positive functions on [0, ∞)</w:t>
      </w:r>
    </w:p>
    <w:p w14:paraId="2D82528B" w14:textId="77777777" w:rsidR="00155796" w:rsidRPr="00306240" w:rsidRDefault="00155796" w:rsidP="00155796">
      <w:pPr>
        <w:rPr>
          <w:rFonts w:ascii="LM Roman 12" w:hAnsi="LM Roman 12"/>
          <w:sz w:val="28"/>
        </w:rPr>
      </w:pPr>
    </w:p>
    <w:p w14:paraId="7BA5769C" w14:textId="1BBF9DCC" w:rsidR="00155796" w:rsidRPr="00306240" w:rsidRDefault="00306240" w:rsidP="00155796">
      <w:pPr>
        <w:rPr>
          <w:rFonts w:ascii="Latin Modern Mono Slanted 10" w:eastAsiaTheme="minorEastAsia" w:hAnsi="Latin Modern Mono Slanted 10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p w14:paraId="15C42FE4" w14:textId="77777777" w:rsidR="00155796" w:rsidRPr="00306240" w:rsidRDefault="00155796" w:rsidP="00155796">
      <w:pPr>
        <w:rPr>
          <w:rFonts w:ascii="LM Roman 12" w:eastAsiaTheme="minorEastAsia" w:hAnsi="LM Roman 12"/>
          <w:sz w:val="28"/>
        </w:rPr>
      </w:pPr>
      <w:r w:rsidRPr="00306240">
        <w:rPr>
          <w:rFonts w:ascii="LM Roman 12" w:eastAsiaTheme="minorEastAsia" w:hAnsi="LM Roman 12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(n)=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+1000n</m:t>
          </m:r>
        </m:oMath>
      </m:oMathPara>
    </w:p>
    <w:p w14:paraId="226E02FD" w14:textId="77777777" w:rsidR="00155796" w:rsidRPr="00306240" w:rsidRDefault="00155796" w:rsidP="00155796">
      <w:pPr>
        <w:rPr>
          <w:rFonts w:ascii="LM Roman 12" w:eastAsiaTheme="minorEastAsia" w:hAnsi="LM Roman 12"/>
          <w:sz w:val="28"/>
        </w:rPr>
      </w:pPr>
    </w:p>
    <w:p w14:paraId="7175707C" w14:textId="77777777" w:rsidR="00155796" w:rsidRPr="00306240" w:rsidRDefault="00306240" w:rsidP="00155796">
      <w:pPr>
        <w:rPr>
          <w:rFonts w:ascii="LM Roman 12" w:eastAsiaTheme="minorEastAsia" w:hAnsi="LM Roman 12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n,  &amp;if n is odd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&amp;if n is even</m:t>
                  </m:r>
                </m:e>
              </m:eqArr>
            </m:e>
          </m:d>
        </m:oMath>
      </m:oMathPara>
    </w:p>
    <w:p w14:paraId="41693750" w14:textId="77777777" w:rsidR="00155796" w:rsidRPr="00306240" w:rsidRDefault="00155796" w:rsidP="00155796">
      <w:pPr>
        <w:rPr>
          <w:rFonts w:ascii="LM Roman 12" w:eastAsiaTheme="minorEastAsia" w:hAnsi="LM Roman 12"/>
          <w:sz w:val="28"/>
        </w:rPr>
      </w:pPr>
    </w:p>
    <w:p w14:paraId="7C7BD20C" w14:textId="77777777" w:rsidR="00EA60B4" w:rsidRPr="00306240" w:rsidRDefault="00306240" w:rsidP="00EA60B4">
      <w:pPr>
        <w:rPr>
          <w:rFonts w:ascii="LM Roman 12" w:eastAsiaTheme="minorEastAsia" w:hAnsi="LM Roman 12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n,  &amp;if n≤100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&amp;if n&gt;100</m:t>
                  </m:r>
                </m:e>
              </m:eqArr>
            </m:e>
          </m:d>
        </m:oMath>
      </m:oMathPara>
    </w:p>
    <w:p w14:paraId="35361C55" w14:textId="77777777" w:rsidR="00155796" w:rsidRDefault="00155796" w:rsidP="00155796">
      <w:pPr>
        <w:rPr>
          <w:rFonts w:ascii="Modern No. 20" w:eastAsiaTheme="minorEastAsia" w:hAnsi="Modern No. 20"/>
          <w:sz w:val="28"/>
        </w:rPr>
      </w:pPr>
    </w:p>
    <w:p w14:paraId="5C926D84" w14:textId="31BE7E55" w:rsidR="00BE4960" w:rsidRPr="008341DC" w:rsidRDefault="008341DC" w:rsidP="00BE4960">
      <w:pPr>
        <w:rPr>
          <w:rFonts w:ascii="Latin Modern Roman Demi 10" w:hAnsi="Latin Modern Roman Demi 10"/>
          <w:sz w:val="32"/>
        </w:rPr>
      </w:pPr>
      <w:r>
        <w:rPr>
          <w:rFonts w:ascii="Latin Modern Roman Demi 10" w:hAnsi="Latin Modern Roman Demi 10"/>
          <w:sz w:val="32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611" w14:paraId="54BBB866" w14:textId="77777777" w:rsidTr="00C26259">
        <w:trPr>
          <w:trHeight w:val="3860"/>
        </w:trPr>
        <w:tc>
          <w:tcPr>
            <w:tcW w:w="4675" w:type="dxa"/>
          </w:tcPr>
          <w:p w14:paraId="78804C2C" w14:textId="77777777" w:rsidR="00C62611" w:rsidRPr="00C644B0" w:rsidRDefault="00C62611" w:rsidP="00C62611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w:r w:rsidRPr="00C644B0">
              <w:rPr>
                <w:rFonts w:ascii="Modern No. 20" w:hAnsi="Modern No. 20"/>
                <w:sz w:val="32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6CF73169" w14:textId="77777777" w:rsidR="00C62611" w:rsidRPr="008B09D1" w:rsidRDefault="00C62611" w:rsidP="00C62611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22F8C0B" w14:textId="1D7A4FF2" w:rsidR="00C62611" w:rsidRPr="008B09D1" w:rsidRDefault="00C62611" w:rsidP="00C62611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+1000n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 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551C686C" w14:textId="56F7053F" w:rsidR="00C62611" w:rsidRPr="008B09D1" w:rsidRDefault="007E2742" w:rsidP="00C62611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c=2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3DDEDCB0" w14:textId="77777777" w:rsidR="00C62611" w:rsidRPr="008B09D1" w:rsidRDefault="00C62611" w:rsidP="00C62611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0EC1F84" w14:textId="77777777" w:rsidR="00C62611" w:rsidRPr="008B09D1" w:rsidRDefault="007E2742" w:rsidP="007E2742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+2000n≥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427CEB92" w14:textId="77777777" w:rsidR="007E2742" w:rsidRPr="008B09D1" w:rsidRDefault="00306240" w:rsidP="007E2742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+2000n≥0</m:t>
                </m:r>
              </m:oMath>
            </m:oMathPara>
          </w:p>
          <w:p w14:paraId="3B9D90B3" w14:textId="77777777" w:rsidR="007E2742" w:rsidRPr="008B09D1" w:rsidRDefault="007E2742" w:rsidP="007E2742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n+2000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263DE5A1" w14:textId="77777777" w:rsidR="008B09D1" w:rsidRPr="008B09D1" w:rsidRDefault="008B09D1" w:rsidP="007E2742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29C52388" w14:textId="516F5DDA" w:rsidR="000470FF" w:rsidRDefault="008B09D1" w:rsidP="008B09D1">
            <w:pPr>
              <w:rPr>
                <w:rFonts w:ascii="Modern No. 20" w:eastAsiaTheme="minorEastAsia" w:hAnsi="Modern No. 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n≥1</m:t>
                </m:r>
              </m:oMath>
            </m:oMathPara>
          </w:p>
        </w:tc>
        <w:tc>
          <w:tcPr>
            <w:tcW w:w="4675" w:type="dxa"/>
          </w:tcPr>
          <w:p w14:paraId="0B8D5D64" w14:textId="77777777" w:rsidR="00D0398D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226F3DA" w14:textId="6CD12E84" w:rsidR="00D0398D" w:rsidRPr="008B09D1" w:rsidRDefault="00306240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6B65D88C" w14:textId="77777777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D315158" w14:textId="295776CE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+1000n, ∀ 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280A78C2" w14:textId="7E478F38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c=3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34C77182" w14:textId="77777777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25A698F" w14:textId="52532182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</m:t>
                </m:r>
              </m:oMath>
            </m:oMathPara>
          </w:p>
          <w:p w14:paraId="41906AEA" w14:textId="57EA5436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+1000n≥0</m:t>
                </m:r>
              </m:oMath>
            </m:oMathPara>
          </w:p>
          <w:p w14:paraId="5C627649" w14:textId="55D51972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n-500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4860C235" w14:textId="77777777" w:rsidR="00D0398D" w:rsidRPr="008B09D1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0AF0D8D9" w14:textId="508E4A03" w:rsidR="004673ED" w:rsidRPr="00C26259" w:rsidRDefault="00D0398D" w:rsidP="00D0398D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n≥500</m:t>
                </m:r>
              </m:oMath>
            </m:oMathPara>
          </w:p>
        </w:tc>
      </w:tr>
    </w:tbl>
    <w:p w14:paraId="409E0A67" w14:textId="77777777" w:rsidR="00C62611" w:rsidRDefault="00C62611" w:rsidP="00BE4960">
      <w:pPr>
        <w:rPr>
          <w:rFonts w:ascii="Modern No. 20" w:eastAsiaTheme="minorEastAsia" w:hAnsi="Modern No. 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259" w:rsidRPr="00C26259" w14:paraId="6B0B1F7C" w14:textId="77777777" w:rsidTr="00DC3732">
        <w:trPr>
          <w:trHeight w:val="5885"/>
        </w:trPr>
        <w:tc>
          <w:tcPr>
            <w:tcW w:w="4675" w:type="dxa"/>
          </w:tcPr>
          <w:p w14:paraId="48E957B8" w14:textId="77777777" w:rsidR="009137A6" w:rsidRPr="009137A6" w:rsidRDefault="009137A6" w:rsidP="009137A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5937B360" w14:textId="77777777" w:rsidR="009137A6" w:rsidRPr="008B09D1" w:rsidRDefault="00306240" w:rsidP="009137A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28703476" w14:textId="77777777" w:rsidR="009137A6" w:rsidRDefault="009137A6" w:rsidP="00EB1A16">
            <w:pPr>
              <w:rPr>
                <w:rFonts w:ascii="Modern No. 20" w:eastAsiaTheme="minorEastAsia" w:hAnsi="Modern No. 20"/>
                <w:sz w:val="32"/>
              </w:rPr>
            </w:pPr>
          </w:p>
          <w:p w14:paraId="58A8FB66" w14:textId="3AD7129F" w:rsidR="00C26259" w:rsidRPr="009137A6" w:rsidRDefault="009137A6" w:rsidP="00EB1A16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</m:t>
                </m:r>
              </m:oMath>
            </m:oMathPara>
          </w:p>
          <w:p w14:paraId="65C16779" w14:textId="01AE1237" w:rsidR="00C26259" w:rsidRPr="009137A6" w:rsidRDefault="00C26259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79F10995" w14:textId="77777777" w:rsidR="009137A6" w:rsidRPr="009137A6" w:rsidRDefault="009137A6" w:rsidP="009137A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oMath>
            </m:oMathPara>
          </w:p>
          <w:p w14:paraId="09C4BFCA" w14:textId="244113B3" w:rsidR="009137A6" w:rsidRPr="009137A6" w:rsidRDefault="009137A6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6F9D7598" w14:textId="77777777" w:rsidR="009137A6" w:rsidRPr="00CB1A0F" w:rsidRDefault="009137A6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77E0849D" w14:textId="67F2435D" w:rsidR="009137A6" w:rsidRPr="009137A6" w:rsidRDefault="009137A6" w:rsidP="009137A6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</m:t>
                </m:r>
              </m:oMath>
            </m:oMathPara>
          </w:p>
          <w:p w14:paraId="43156B9A" w14:textId="20F9663F" w:rsidR="009137A6" w:rsidRPr="009137A6" w:rsidRDefault="009137A6" w:rsidP="009137A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27CDD8D9" w14:textId="109DA6E1" w:rsidR="009137A6" w:rsidRPr="009137A6" w:rsidRDefault="009137A6" w:rsidP="009137A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43F7B1B9" w14:textId="0F3C9123" w:rsidR="009137A6" w:rsidRPr="009137A6" w:rsidRDefault="00306240" w:rsidP="009137A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3FB5FEAB" w14:textId="77777777" w:rsidR="009137A6" w:rsidRPr="009137A6" w:rsidRDefault="009137A6" w:rsidP="009137A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357BCC3" w14:textId="37F5A12E" w:rsidR="00C26259" w:rsidRPr="009137A6" w:rsidRDefault="009137A6" w:rsidP="00F05B3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odd n</m:t>
                </m:r>
              </m:oMath>
            </m:oMathPara>
          </w:p>
          <w:p w14:paraId="0EF5AB7A" w14:textId="7A5455A2" w:rsidR="009137A6" w:rsidRPr="009137A6" w:rsidRDefault="009137A6" w:rsidP="00F05B3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even n&gt;0</m:t>
                </m:r>
              </m:oMath>
            </m:oMathPara>
          </w:p>
          <w:p w14:paraId="47F14BCC" w14:textId="77777777" w:rsidR="009137A6" w:rsidRPr="009137A6" w:rsidRDefault="009137A6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C341A0B" w14:textId="27B7C9C6" w:rsidR="009137A6" w:rsidRDefault="009137A6" w:rsidP="00EB1A16">
            <w:pPr>
              <w:rPr>
                <w:rFonts w:ascii="Modern No. 20" w:eastAsiaTheme="minorEastAsia" w:hAnsi="Modern No. 20"/>
              </w:rPr>
            </w:pPr>
          </w:p>
        </w:tc>
        <w:tc>
          <w:tcPr>
            <w:tcW w:w="4675" w:type="dxa"/>
          </w:tcPr>
          <w:p w14:paraId="25D80338" w14:textId="77777777" w:rsidR="00C26259" w:rsidRDefault="00C26259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B00527C" w14:textId="4033F16E" w:rsidR="00C26259" w:rsidRPr="008B09D1" w:rsidRDefault="00306240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06694268" w14:textId="77777777" w:rsidR="00C26259" w:rsidRPr="008B09D1" w:rsidRDefault="00C26259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7DCA3BAA" w14:textId="77777777" w:rsidR="007F661B" w:rsidRPr="009137A6" w:rsidRDefault="007F661B" w:rsidP="00DC3732">
            <w:pPr>
              <w:jc w:val="center"/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</m:t>
                </m:r>
              </m:oMath>
            </m:oMathPara>
          </w:p>
          <w:p w14:paraId="525FD734" w14:textId="5A204E01" w:rsidR="007F661B" w:rsidRPr="009137A6" w:rsidRDefault="00DC3732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587FCBAD" w14:textId="435705CF" w:rsidR="007F661B" w:rsidRPr="009137A6" w:rsidRDefault="00DC3732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-n≥0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39B58C22" w14:textId="77777777" w:rsidR="007F661B" w:rsidRPr="00CB1A0F" w:rsidRDefault="007F661B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04CDB77E" w14:textId="77777777" w:rsidR="007F661B" w:rsidRPr="009137A6" w:rsidRDefault="007F661B" w:rsidP="00DC3732">
            <w:pPr>
              <w:jc w:val="center"/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</m:t>
                </m:r>
              </m:oMath>
            </m:oMathPara>
          </w:p>
          <w:p w14:paraId="630506A8" w14:textId="0B764421" w:rsidR="007F661B" w:rsidRPr="009137A6" w:rsidRDefault="007F661B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52DD497A" w14:textId="63A51ECF" w:rsidR="007F661B" w:rsidRPr="009137A6" w:rsidRDefault="00DC3732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c≥n</m:t>
                </m:r>
              </m:oMath>
            </m:oMathPara>
          </w:p>
          <w:p w14:paraId="045E513D" w14:textId="77777777" w:rsidR="00DC3732" w:rsidRPr="009137A6" w:rsidRDefault="00DC3732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789072E5" w14:textId="77777777" w:rsidR="007F661B" w:rsidRPr="009137A6" w:rsidRDefault="007F661B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5894A3B7" w14:textId="5C04EE09" w:rsidR="007F661B" w:rsidRPr="009137A6" w:rsidRDefault="007F661B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∈Ο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∀ odd n&gt;0</m:t>
              </m:r>
            </m:oMath>
            <w:r w:rsidR="00DC3732">
              <w:rPr>
                <w:rFonts w:ascii="Modern No. 20" w:eastAsiaTheme="minorEastAsia" w:hAnsi="Modern No. 20"/>
                <w:sz w:val="28"/>
                <w:szCs w:val="28"/>
              </w:rPr>
              <w:t xml:space="preserve"> </w:t>
            </w:r>
          </w:p>
          <w:p w14:paraId="59598C4E" w14:textId="4EFFF7F6" w:rsidR="00DC3732" w:rsidRPr="00C26259" w:rsidRDefault="007F661B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even n</m:t>
                </m:r>
              </m:oMath>
            </m:oMathPara>
          </w:p>
          <w:p w14:paraId="2E576D5C" w14:textId="22F97EC0" w:rsidR="00C26259" w:rsidRPr="00C26259" w:rsidRDefault="00C26259" w:rsidP="00DC3732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</w:tc>
      </w:tr>
    </w:tbl>
    <w:p w14:paraId="2BCA037B" w14:textId="3A4E1A45" w:rsidR="00C26259" w:rsidRDefault="00C26259" w:rsidP="00BE4960">
      <w:pPr>
        <w:rPr>
          <w:rFonts w:ascii="Modern No. 20" w:eastAsiaTheme="minorEastAsia" w:hAnsi="Modern No. 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3D7" w:rsidRPr="00C26259" w14:paraId="2FC7FDCA" w14:textId="77777777" w:rsidTr="00EB1A16">
        <w:trPr>
          <w:trHeight w:val="5885"/>
        </w:trPr>
        <w:tc>
          <w:tcPr>
            <w:tcW w:w="4675" w:type="dxa"/>
          </w:tcPr>
          <w:p w14:paraId="206A0984" w14:textId="77777777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1EFBD124" w14:textId="4A7C2328" w:rsidR="009963D7" w:rsidRPr="008B09D1" w:rsidRDefault="00306240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3D9310CB" w14:textId="77777777" w:rsidR="009963D7" w:rsidRDefault="009963D7" w:rsidP="00EB1A16">
            <w:pPr>
              <w:rPr>
                <w:rFonts w:ascii="Modern No. 20" w:eastAsiaTheme="minorEastAsia" w:hAnsi="Modern No. 20"/>
                <w:sz w:val="32"/>
              </w:rPr>
            </w:pPr>
          </w:p>
          <w:p w14:paraId="4DF816DC" w14:textId="1FA0ED8E" w:rsidR="009963D7" w:rsidRPr="009137A6" w:rsidRDefault="009963D7" w:rsidP="00EB1A16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n≤100</m:t>
                </m:r>
              </m:oMath>
            </m:oMathPara>
          </w:p>
          <w:p w14:paraId="4191CAF7" w14:textId="77777777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112445CB" w14:textId="77777777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oMath>
            </m:oMathPara>
          </w:p>
          <w:p w14:paraId="37962AFA" w14:textId="77777777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16FB956F" w14:textId="77777777" w:rsidR="009963D7" w:rsidRPr="00CB1A0F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CA08A48" w14:textId="45D66731" w:rsidR="009963D7" w:rsidRPr="009137A6" w:rsidRDefault="009963D7" w:rsidP="00EB1A16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n&gt;100</m:t>
                </m:r>
              </m:oMath>
            </m:oMathPara>
          </w:p>
          <w:p w14:paraId="45E5C685" w14:textId="77777777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1AFDB868" w14:textId="5FA330F0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=100</m:t>
                </m:r>
              </m:oMath>
            </m:oMathPara>
          </w:p>
          <w:p w14:paraId="12982A54" w14:textId="77777777" w:rsidR="009963D7" w:rsidRPr="009137A6" w:rsidRDefault="00306240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729C82FF" w14:textId="77777777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795A7076" w14:textId="241DD4AB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0≤n≤100</m:t>
                </m:r>
              </m:oMath>
            </m:oMathPara>
          </w:p>
          <w:p w14:paraId="1D995A94" w14:textId="445BC87E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n&gt;100</m:t>
                </m:r>
              </m:oMath>
            </m:oMathPara>
          </w:p>
          <w:p w14:paraId="1F348F0C" w14:textId="77777777" w:rsidR="009963D7" w:rsidRPr="009137A6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E608A70" w14:textId="77777777" w:rsidR="009963D7" w:rsidRDefault="009963D7" w:rsidP="00EB1A16">
            <w:pPr>
              <w:rPr>
                <w:rFonts w:ascii="Modern No. 20" w:eastAsiaTheme="minorEastAsia" w:hAnsi="Modern No. 20"/>
              </w:rPr>
            </w:pPr>
          </w:p>
        </w:tc>
        <w:tc>
          <w:tcPr>
            <w:tcW w:w="4675" w:type="dxa"/>
          </w:tcPr>
          <w:p w14:paraId="18ABC4AE" w14:textId="77777777" w:rsidR="009963D7" w:rsidRDefault="009963D7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10A50076" w14:textId="7E825C74" w:rsidR="009963D7" w:rsidRPr="008B09D1" w:rsidRDefault="00306240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250F59A7" w14:textId="77777777" w:rsidR="009963D7" w:rsidRPr="008B09D1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58EF2AA4" w14:textId="374DCDE9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n≤ 100</m:t>
                </m:r>
              </m:oMath>
            </m:oMathPara>
          </w:p>
          <w:p w14:paraId="6A43C0A6" w14:textId="77777777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44428FCC" w14:textId="77777777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-n≥0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489369BD" w14:textId="77777777" w:rsidR="009963D7" w:rsidRPr="00CB1A0F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5A4C4F53" w14:textId="438269A4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n&gt;100</m:t>
                </m:r>
              </m:oMath>
            </m:oMathPara>
          </w:p>
          <w:p w14:paraId="3C8C10EC" w14:textId="77777777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64720B8B" w14:textId="77777777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c≥n</m:t>
                </m:r>
              </m:oMath>
            </m:oMathPara>
          </w:p>
          <w:p w14:paraId="0631BD39" w14:textId="77777777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3D34F27F" w14:textId="77777777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347D438" w14:textId="2F5CDCF1" w:rsidR="009963D7" w:rsidRPr="009137A6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∈Ο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∀ 0≤n≤100</m:t>
              </m:r>
            </m:oMath>
            <w:r>
              <w:rPr>
                <w:rFonts w:ascii="Modern No. 20" w:eastAsiaTheme="minorEastAsia" w:hAnsi="Modern No. 20"/>
                <w:sz w:val="28"/>
                <w:szCs w:val="28"/>
              </w:rPr>
              <w:t xml:space="preserve"> </w:t>
            </w:r>
          </w:p>
          <w:p w14:paraId="65A53944" w14:textId="5EB79672" w:rsidR="009963D7" w:rsidRPr="00C26259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n&gt;100</m:t>
                </m:r>
              </m:oMath>
            </m:oMathPara>
          </w:p>
          <w:p w14:paraId="0E92C624" w14:textId="77777777" w:rsidR="009963D7" w:rsidRPr="00C26259" w:rsidRDefault="009963D7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</w:tc>
      </w:tr>
    </w:tbl>
    <w:p w14:paraId="58E69189" w14:textId="77777777" w:rsidR="009963D7" w:rsidRDefault="009963D7" w:rsidP="00BE4960">
      <w:pPr>
        <w:rPr>
          <w:rFonts w:ascii="Modern No. 20" w:eastAsiaTheme="minorEastAsia" w:hAnsi="Modern No. 20"/>
        </w:rPr>
      </w:pPr>
    </w:p>
    <w:p w14:paraId="12CF031F" w14:textId="77777777" w:rsidR="00EB1A16" w:rsidRDefault="00EB1A16" w:rsidP="00BE4960">
      <w:pPr>
        <w:rPr>
          <w:rFonts w:ascii="Modern No. 20" w:eastAsiaTheme="minorEastAsia" w:hAnsi="Modern No. 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EB1A16" w:rsidRPr="00C26259" w14:paraId="4374ECB5" w14:textId="77777777" w:rsidTr="00F13892">
        <w:trPr>
          <w:trHeight w:val="5867"/>
        </w:trPr>
        <w:tc>
          <w:tcPr>
            <w:tcW w:w="4855" w:type="dxa"/>
          </w:tcPr>
          <w:p w14:paraId="59C6910E" w14:textId="77777777" w:rsidR="00EB1A16" w:rsidRPr="009137A6" w:rsidRDefault="00EB1A16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1B7ACAA" w14:textId="7EF826DD" w:rsidR="00EB1A16" w:rsidRPr="008B09D1" w:rsidRDefault="00306240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6E67C2C8" w14:textId="77777777" w:rsidR="00EB1A16" w:rsidRDefault="00EB1A16" w:rsidP="00EB1A16">
            <w:pPr>
              <w:rPr>
                <w:rFonts w:ascii="Modern No. 20" w:eastAsiaTheme="minorEastAsia" w:hAnsi="Modern No. 20"/>
                <w:sz w:val="32"/>
              </w:rPr>
            </w:pPr>
          </w:p>
          <w:p w14:paraId="2D69B9B1" w14:textId="77777777" w:rsidR="003C6AB5" w:rsidRPr="009137A6" w:rsidRDefault="003C6AB5" w:rsidP="003C6AB5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</m:t>
                </m:r>
              </m:oMath>
            </m:oMathPara>
          </w:p>
          <w:p w14:paraId="4C0589C0" w14:textId="4D6D3B45" w:rsidR="003C6AB5" w:rsidRPr="009137A6" w:rsidRDefault="003C6AB5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0B826B69" w14:textId="7A988AB4" w:rsidR="003C6AB5" w:rsidRPr="009137A6" w:rsidRDefault="003C6AB5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n+1000</m:t>
                </m:r>
              </m:oMath>
            </m:oMathPara>
          </w:p>
          <w:p w14:paraId="5629A67B" w14:textId="1DA79588" w:rsidR="003C6AB5" w:rsidRPr="00CB1A0F" w:rsidRDefault="003C6AB5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  <m:r>
                  <m:rPr>
                    <m:sty m:val="p"/>
                  </m:rPr>
                  <w:rPr>
                    <w:rFonts w:ascii="Modern No. 20" w:eastAsiaTheme="minorEastAsia" w:hAnsi="Modern No. 20"/>
                    <w:sz w:val="28"/>
                    <w:szCs w:val="28"/>
                  </w:rPr>
                  <w:br/>
                </m:r>
              </m:oMath>
            </m:oMathPara>
          </w:p>
          <w:p w14:paraId="16E4AD01" w14:textId="77777777" w:rsidR="003C6AB5" w:rsidRPr="009137A6" w:rsidRDefault="003C6AB5" w:rsidP="003C6AB5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</m:t>
                </m:r>
              </m:oMath>
            </m:oMathPara>
          </w:p>
          <w:p w14:paraId="5DCDBD8D" w14:textId="269AB206" w:rsidR="003C6AB5" w:rsidRPr="009137A6" w:rsidRDefault="003C6AB5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38EDC149" w14:textId="77777777" w:rsidR="003C6AB5" w:rsidRPr="009137A6" w:rsidRDefault="003C6AB5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oMath>
            </m:oMathPara>
          </w:p>
          <w:p w14:paraId="467CB12B" w14:textId="77777777" w:rsidR="003C6AB5" w:rsidRPr="003C6AB5" w:rsidRDefault="00306240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-1000n≥0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-n-1000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31BF7ECC" w14:textId="791DFEE6" w:rsidR="003C6AB5" w:rsidRPr="009137A6" w:rsidRDefault="003C6AB5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roots in above quadratic ≈33, -31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</m:oMathPara>
          </w:p>
          <w:p w14:paraId="1A701EFF" w14:textId="7620ACFD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odd n</m:t>
                </m:r>
              </m:oMath>
            </m:oMathPara>
          </w:p>
          <w:p w14:paraId="5A61C9AB" w14:textId="3FEDE112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even n&gt;33</m:t>
                </m:r>
              </m:oMath>
            </m:oMathPara>
          </w:p>
          <w:p w14:paraId="1F7FD44C" w14:textId="77777777" w:rsidR="00EB1A16" w:rsidRPr="009137A6" w:rsidRDefault="00EB1A16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060029C6" w14:textId="77777777" w:rsidR="00EB1A16" w:rsidRDefault="00EB1A16" w:rsidP="00EB1A16">
            <w:pPr>
              <w:rPr>
                <w:rFonts w:ascii="Modern No. 20" w:eastAsiaTheme="minorEastAsia" w:hAnsi="Modern No. 20"/>
              </w:rPr>
            </w:pPr>
          </w:p>
        </w:tc>
        <w:tc>
          <w:tcPr>
            <w:tcW w:w="4495" w:type="dxa"/>
          </w:tcPr>
          <w:p w14:paraId="4F4F5351" w14:textId="77777777" w:rsidR="00EB1A16" w:rsidRDefault="00EB1A16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13C21B8" w14:textId="432CD6E2" w:rsidR="00EB1A16" w:rsidRPr="008B09D1" w:rsidRDefault="00306240" w:rsidP="00EB1A16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6AE65AC5" w14:textId="77777777" w:rsidR="00EB1A16" w:rsidRPr="008B09D1" w:rsidRDefault="00EB1A16" w:rsidP="00EB1A1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28DD4C56" w14:textId="2E832B39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</m:t>
                </m:r>
              </m:oMath>
            </m:oMathPara>
          </w:p>
          <w:p w14:paraId="4CC63989" w14:textId="77777777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6B9A22BF" w14:textId="77777777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-n≥0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1333DB65" w14:textId="77777777" w:rsidR="003C6AB5" w:rsidRPr="00CB1A0F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7747BA5" w14:textId="77777777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</m:t>
                </m:r>
              </m:oMath>
            </m:oMathPara>
          </w:p>
          <w:p w14:paraId="5AB84D7E" w14:textId="361857F4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+1000n)≥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6B81D1D5" w14:textId="27DB657A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cn+1000c≥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6E5BCA44" w14:textId="77777777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526B9680" w14:textId="77777777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047999D3" w14:textId="48BD5D14" w:rsidR="003C6AB5" w:rsidRPr="009137A6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∈Ο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∀ odd n&gt;0</m:t>
              </m:r>
            </m:oMath>
            <w:r>
              <w:rPr>
                <w:rFonts w:ascii="Modern No. 20" w:eastAsiaTheme="minorEastAsia" w:hAnsi="Modern No. 20"/>
                <w:sz w:val="28"/>
                <w:szCs w:val="28"/>
              </w:rPr>
              <w:t xml:space="preserve"> </w:t>
            </w:r>
          </w:p>
          <w:p w14:paraId="480EE7A7" w14:textId="1590EC4E" w:rsidR="003C6AB5" w:rsidRPr="00C26259" w:rsidRDefault="003C6AB5" w:rsidP="003C6AB5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even n</m:t>
                </m:r>
              </m:oMath>
            </m:oMathPara>
          </w:p>
          <w:p w14:paraId="6E7CC3EA" w14:textId="0652B8AB" w:rsidR="00EB1A16" w:rsidRPr="00C26259" w:rsidRDefault="00EB1A16" w:rsidP="003C6AB5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</w:tc>
      </w:tr>
    </w:tbl>
    <w:p w14:paraId="2AB78548" w14:textId="77777777" w:rsidR="00EB1A16" w:rsidRDefault="00EB1A16" w:rsidP="00BE4960">
      <w:pPr>
        <w:rPr>
          <w:rFonts w:ascii="Modern No. 20" w:eastAsiaTheme="minorEastAsia" w:hAnsi="Modern No. 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F13892" w:rsidRPr="00C26259" w14:paraId="7D2F099D" w14:textId="77777777" w:rsidTr="00AE788B">
        <w:trPr>
          <w:trHeight w:val="5885"/>
        </w:trPr>
        <w:tc>
          <w:tcPr>
            <w:tcW w:w="4855" w:type="dxa"/>
          </w:tcPr>
          <w:p w14:paraId="364D2351" w14:textId="77777777" w:rsidR="00F13892" w:rsidRPr="009137A6" w:rsidRDefault="00F13892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850BB62" w14:textId="0DB597DF" w:rsidR="00F13892" w:rsidRPr="008B09D1" w:rsidRDefault="00306240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5C317A16" w14:textId="77777777" w:rsidR="00F13892" w:rsidRDefault="00F13892" w:rsidP="00306240">
            <w:pPr>
              <w:rPr>
                <w:rFonts w:ascii="Modern No. 20" w:eastAsiaTheme="minorEastAsia" w:hAnsi="Modern No. 20"/>
                <w:sz w:val="32"/>
              </w:rPr>
            </w:pPr>
          </w:p>
          <w:p w14:paraId="2EA68346" w14:textId="77777777" w:rsidR="008C734C" w:rsidRPr="009137A6" w:rsidRDefault="008C734C" w:rsidP="008C734C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n≤100</m:t>
                </m:r>
              </m:oMath>
            </m:oMathPara>
          </w:p>
          <w:p w14:paraId="4506D3F8" w14:textId="720A7238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31FEAC22" w14:textId="255452C9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</m:t>
                </m:r>
              </m:oMath>
            </m:oMathPara>
          </w:p>
          <w:p w14:paraId="121E626E" w14:textId="77777777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32B2D3C7" w14:textId="77777777" w:rsidR="008C734C" w:rsidRPr="00CB1A0F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11734D84" w14:textId="77777777" w:rsidR="008C734C" w:rsidRPr="009137A6" w:rsidRDefault="008C734C" w:rsidP="008C734C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n&gt;100</m:t>
                </m:r>
              </m:oMath>
            </m:oMathPara>
          </w:p>
          <w:p w14:paraId="0F717ABA" w14:textId="24F628B7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0F7DE6C6" w14:textId="1909851C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=100</m:t>
                </m:r>
              </m:oMath>
            </m:oMathPara>
          </w:p>
          <w:p w14:paraId="6C0AEC0E" w14:textId="7BCB5C3A" w:rsidR="008C734C" w:rsidRPr="00AE788B" w:rsidRDefault="00306240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-1000n≥0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-n-1000n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4006C330" w14:textId="30CC1203" w:rsidR="00AE788B" w:rsidRPr="00AE788B" w:rsidRDefault="00AE788B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roots in above quadratic ≈33, -31</m:t>
                </m:r>
              </m:oMath>
            </m:oMathPara>
          </w:p>
          <w:p w14:paraId="7A0EC2C7" w14:textId="77777777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23534980" w14:textId="1372FBFC" w:rsidR="008C734C" w:rsidRPr="009137A6" w:rsidRDefault="008C734C" w:rsidP="008C734C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0&lt;n≤100</m:t>
                </m:r>
              </m:oMath>
            </m:oMathPara>
          </w:p>
          <w:p w14:paraId="4D377B0E" w14:textId="584F5111" w:rsidR="008C734C" w:rsidRPr="009137A6" w:rsidRDefault="008C734C" w:rsidP="008C734C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n&gt;100</m:t>
                </m:r>
              </m:oMath>
            </m:oMathPara>
          </w:p>
          <w:p w14:paraId="370DDBE8" w14:textId="77777777" w:rsidR="00F13892" w:rsidRDefault="00F13892" w:rsidP="00306240">
            <w:pPr>
              <w:rPr>
                <w:rFonts w:ascii="Modern No. 20" w:eastAsiaTheme="minorEastAsia" w:hAnsi="Modern No. 20"/>
              </w:rPr>
            </w:pPr>
          </w:p>
        </w:tc>
        <w:tc>
          <w:tcPr>
            <w:tcW w:w="4495" w:type="dxa"/>
          </w:tcPr>
          <w:p w14:paraId="29BA3344" w14:textId="77777777" w:rsidR="00F13892" w:rsidRDefault="00F13892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74D8554" w14:textId="50578299" w:rsidR="00F13892" w:rsidRPr="008B09D1" w:rsidRDefault="00306240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2400C840" w14:textId="77777777" w:rsidR="00F13892" w:rsidRPr="008B09D1" w:rsidRDefault="00F13892" w:rsidP="00306240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478B3D5" w14:textId="77777777" w:rsidR="008C734C" w:rsidRPr="009137A6" w:rsidRDefault="008C734C" w:rsidP="008C734C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n≤100</m:t>
                </m:r>
              </m:oMath>
            </m:oMathPara>
          </w:p>
          <w:p w14:paraId="0597D3DD" w14:textId="243AF365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+1000n)≥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2CA784D3" w14:textId="2D3BA0B0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4C3FED60" w14:textId="0A892BDD" w:rsidR="008C734C" w:rsidRPr="00B40CD2" w:rsidRDefault="00306240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+999n≥0</m:t>
                </m:r>
              </m:oMath>
            </m:oMathPara>
          </w:p>
          <w:p w14:paraId="4B646A04" w14:textId="03DBF28F" w:rsidR="00B40CD2" w:rsidRPr="00B40CD2" w:rsidRDefault="00B40CD2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n+999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673BECFC" w14:textId="77777777" w:rsidR="00B40CD2" w:rsidRPr="00B40CD2" w:rsidRDefault="00B40CD2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B82600E" w14:textId="77777777" w:rsidR="008C734C" w:rsidRPr="009137A6" w:rsidRDefault="008C734C" w:rsidP="008C734C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n&gt;100</m:t>
                </m:r>
              </m:oMath>
            </m:oMathPara>
          </w:p>
          <w:p w14:paraId="72095734" w14:textId="68CE811C" w:rsidR="00B40CD2" w:rsidRPr="009137A6" w:rsidRDefault="00B40CD2" w:rsidP="00B40CD2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+1000n)≥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6BDBBB6B" w14:textId="77777777" w:rsidR="00D81606" w:rsidRPr="009137A6" w:rsidRDefault="00D81606" w:rsidP="00D8160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cn+1000c≥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2F141ED8" w14:textId="77777777" w:rsidR="00D81606" w:rsidRPr="009137A6" w:rsidRDefault="00D81606" w:rsidP="00D81606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034D0307" w14:textId="77777777" w:rsidR="008C734C" w:rsidRPr="009137A6" w:rsidRDefault="008C734C" w:rsidP="008C734C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C79C483" w14:textId="1C9C1753" w:rsidR="008C734C" w:rsidRPr="009137A6" w:rsidRDefault="008C734C" w:rsidP="008C734C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0≤n≤100</m:t>
                </m:r>
              </m:oMath>
            </m:oMathPara>
          </w:p>
          <w:p w14:paraId="2674AC70" w14:textId="592A89CB" w:rsidR="008C734C" w:rsidRPr="009137A6" w:rsidRDefault="008C734C" w:rsidP="008C734C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n&gt;100</m:t>
                </m:r>
              </m:oMath>
            </m:oMathPara>
          </w:p>
          <w:p w14:paraId="6DF8CF21" w14:textId="77777777" w:rsidR="00F13892" w:rsidRPr="00C26259" w:rsidRDefault="00F13892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</w:tc>
      </w:tr>
    </w:tbl>
    <w:p w14:paraId="3B9AA232" w14:textId="77777777" w:rsidR="00F13892" w:rsidRDefault="00F13892" w:rsidP="00BE4960">
      <w:pPr>
        <w:rPr>
          <w:rFonts w:ascii="Modern No. 20" w:eastAsiaTheme="minorEastAsia" w:hAnsi="Modern No. 2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855"/>
        <w:gridCol w:w="4950"/>
      </w:tblGrid>
      <w:tr w:rsidR="0090758A" w:rsidRPr="00C26259" w14:paraId="46F5025C" w14:textId="77777777" w:rsidTr="00C644B0">
        <w:trPr>
          <w:trHeight w:val="9926"/>
        </w:trPr>
        <w:tc>
          <w:tcPr>
            <w:tcW w:w="4855" w:type="dxa"/>
          </w:tcPr>
          <w:p w14:paraId="3ABEEF0A" w14:textId="77777777" w:rsidR="0090758A" w:rsidRPr="009137A6" w:rsidRDefault="0090758A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9E52E1F" w14:textId="1AA07168" w:rsidR="0090758A" w:rsidRPr="008B09D1" w:rsidRDefault="00306240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78272CC8" w14:textId="77777777" w:rsidR="0090758A" w:rsidRDefault="0090758A" w:rsidP="00306240">
            <w:pPr>
              <w:rPr>
                <w:rFonts w:ascii="Modern No. 20" w:eastAsiaTheme="minorEastAsia" w:hAnsi="Modern No. 20"/>
                <w:sz w:val="32"/>
              </w:rPr>
            </w:pPr>
          </w:p>
          <w:p w14:paraId="11EDE67A" w14:textId="5F7BED8E" w:rsidR="0090758A" w:rsidRPr="009137A6" w:rsidRDefault="007F7169" w:rsidP="00306240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 and≤100</m:t>
                </m:r>
              </m:oMath>
            </m:oMathPara>
          </w:p>
          <w:p w14:paraId="6EAF867F" w14:textId="4008FA04" w:rsidR="0090758A" w:rsidRPr="009137A6" w:rsidRDefault="0090758A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cn≥n,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1C21AC62" w14:textId="55E60738" w:rsidR="00C8501F" w:rsidRPr="009137A6" w:rsidRDefault="00C8501F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c=2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2n≥n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n≥0</m:t>
                </m:r>
              </m:oMath>
            </m:oMathPara>
          </w:p>
          <w:p w14:paraId="354E4368" w14:textId="77777777" w:rsidR="0090758A" w:rsidRPr="00CB1A0F" w:rsidRDefault="0090758A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167CB1CB" w14:textId="5607FD3D" w:rsidR="0090758A" w:rsidRPr="009137A6" w:rsidRDefault="00C8501F" w:rsidP="00306240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 and&gt;100</m:t>
                </m:r>
              </m:oMath>
            </m:oMathPara>
          </w:p>
          <w:p w14:paraId="48BD7763" w14:textId="0CBB2C82" w:rsidR="0090758A" w:rsidRPr="009137A6" w:rsidRDefault="0090758A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2799E51C" w14:textId="52FC3082" w:rsidR="0090758A" w:rsidRPr="009137A6" w:rsidRDefault="00C8501F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3C0AE2AD" w14:textId="12A8A320" w:rsidR="0090758A" w:rsidRPr="00C8501F" w:rsidRDefault="00C8501F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6A86C48F" w14:textId="77777777" w:rsidR="00C8501F" w:rsidRPr="00C8501F" w:rsidRDefault="00C8501F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08A6D5E7" w14:textId="2D84E21B" w:rsidR="00C8501F" w:rsidRPr="009137A6" w:rsidRDefault="00C8501F" w:rsidP="00C8501F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 and≤100</m:t>
                </m:r>
              </m:oMath>
            </m:oMathPara>
          </w:p>
          <w:p w14:paraId="0368A43C" w14:textId="5563AF30" w:rsidR="00C8501F" w:rsidRPr="009137A6" w:rsidRDefault="00C8501F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607156CE" w14:textId="74FAC56E" w:rsidR="00C8501F" w:rsidRPr="009137A6" w:rsidRDefault="00C8501F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-n≥0</m:t>
                </m:r>
              </m:oMath>
            </m:oMathPara>
          </w:p>
          <w:p w14:paraId="771C01D6" w14:textId="73FA50E9" w:rsidR="00C8501F" w:rsidRPr="009137A6" w:rsidRDefault="00C8501F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087F6941" w14:textId="77777777" w:rsidR="00C8501F" w:rsidRPr="00CB1A0F" w:rsidRDefault="00C8501F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1AF5957E" w14:textId="64CD3F23" w:rsidR="00C8501F" w:rsidRPr="009137A6" w:rsidRDefault="00C8501F" w:rsidP="00C8501F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 and&gt;100</m:t>
                </m:r>
              </m:oMath>
            </m:oMathPara>
          </w:p>
          <w:p w14:paraId="5A74C310" w14:textId="1F288B5B" w:rsidR="00C8501F" w:rsidRPr="009137A6" w:rsidRDefault="00C8501F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4C6C10CF" w14:textId="77E1EF51" w:rsidR="00C8501F" w:rsidRPr="009137A6" w:rsidRDefault="00C8501F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c=2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=100</m:t>
                </m:r>
              </m:oMath>
            </m:oMathPara>
          </w:p>
          <w:p w14:paraId="4460B50C" w14:textId="5087B6E0" w:rsidR="00C8501F" w:rsidRPr="00C8501F" w:rsidRDefault="00306240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017F8D30" w14:textId="77777777" w:rsidR="00C8501F" w:rsidRPr="009137A6" w:rsidRDefault="00C8501F" w:rsidP="00C8501F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4D0E5F41" w14:textId="1F3FE7FB" w:rsidR="00C8501F" w:rsidRPr="009137A6" w:rsidRDefault="00C8501F" w:rsidP="00C8501F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odd 0≤n≤100</m:t>
                </m:r>
              </m:oMath>
            </m:oMathPara>
          </w:p>
          <w:p w14:paraId="3B692EE9" w14:textId="7A9835D0" w:rsidR="00C8501F" w:rsidRPr="00C8501F" w:rsidRDefault="00C8501F" w:rsidP="00C8501F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odd n&gt;100</m:t>
                </m:r>
              </m:oMath>
            </m:oMathPara>
          </w:p>
          <w:p w14:paraId="0455B7E6" w14:textId="6615AE0F" w:rsidR="00C8501F" w:rsidRPr="00C8501F" w:rsidRDefault="00C8501F" w:rsidP="00C8501F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even n≥0</m:t>
                </m:r>
              </m:oMath>
            </m:oMathPara>
          </w:p>
          <w:p w14:paraId="01F5FD43" w14:textId="77777777" w:rsidR="00C8501F" w:rsidRPr="009137A6" w:rsidRDefault="00C8501F" w:rsidP="00C8501F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37F4AC6" w14:textId="77777777" w:rsidR="00C8501F" w:rsidRDefault="00C8501F" w:rsidP="00306240">
            <w:pPr>
              <w:rPr>
                <w:rFonts w:ascii="Modern No. 20" w:eastAsiaTheme="minorEastAsia" w:hAnsi="Modern No. 20"/>
              </w:rPr>
            </w:pPr>
          </w:p>
        </w:tc>
        <w:tc>
          <w:tcPr>
            <w:tcW w:w="4950" w:type="dxa"/>
          </w:tcPr>
          <w:p w14:paraId="35646BF7" w14:textId="77777777" w:rsidR="0090758A" w:rsidRDefault="0090758A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88EBAFE" w14:textId="53EED8BF" w:rsidR="0090758A" w:rsidRPr="008B09D1" w:rsidRDefault="00306240" w:rsidP="00306240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?</m:t>
                </m:r>
              </m:oMath>
            </m:oMathPara>
          </w:p>
          <w:p w14:paraId="46A8A16D" w14:textId="77777777" w:rsidR="0090758A" w:rsidRPr="008B09D1" w:rsidRDefault="0090758A" w:rsidP="00306240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62DE674E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 and≤100</m:t>
                </m:r>
              </m:oMath>
            </m:oMathPara>
          </w:p>
          <w:p w14:paraId="092DFDDF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cn≥n,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44710205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c=2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2n≥n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n≥0</m:t>
                </m:r>
              </m:oMath>
            </m:oMathPara>
          </w:p>
          <w:p w14:paraId="3E674186" w14:textId="77777777" w:rsidR="00050229" w:rsidRPr="00CB1A0F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1A498501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odd and&gt;100</m:t>
                </m:r>
              </m:oMath>
            </m:oMathPara>
          </w:p>
          <w:p w14:paraId="11802A3E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cn≥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7CE14CCF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6A4C9B8E" w14:textId="77777777" w:rsidR="00050229" w:rsidRPr="00C8501F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Does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 work as n→∞</m:t>
                </m:r>
              </m:oMath>
            </m:oMathPara>
          </w:p>
          <w:p w14:paraId="17F88841" w14:textId="77777777" w:rsidR="00050229" w:rsidRPr="00C8501F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348FEE25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 and≤100</m:t>
                </m:r>
              </m:oMath>
            </m:oMathPara>
          </w:p>
          <w:p w14:paraId="10AFD4B1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447F3635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c=1;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-n≥0</m:t>
                </m:r>
              </m:oMath>
            </m:oMathPara>
          </w:p>
          <w:p w14:paraId="5F4F7A06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0709322B" w14:textId="77777777" w:rsidR="00050229" w:rsidRPr="00CB1A0F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06D64403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32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u w:val="single"/>
                  </w:rPr>
                  <m:t>n is even and&gt;100</m:t>
                </m:r>
              </m:oMath>
            </m:oMathPara>
          </w:p>
          <w:p w14:paraId="64FBD6E4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∀n&gt;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14:paraId="2C6FE4B0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c=2 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=100</m:t>
                </m:r>
              </m:oMath>
            </m:oMathPara>
          </w:p>
          <w:p w14:paraId="5BA4F114" w14:textId="77777777" w:rsidR="00050229" w:rsidRPr="00C8501F" w:rsidRDefault="00306240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</m:t>
                </m:r>
              </m:oMath>
            </m:oMathPara>
          </w:p>
          <w:p w14:paraId="61C16E7F" w14:textId="77777777" w:rsidR="00050229" w:rsidRPr="009137A6" w:rsidRDefault="00050229" w:rsidP="00050229">
            <w:pPr>
              <w:rPr>
                <w:rFonts w:ascii="Modern No. 20" w:eastAsiaTheme="minorEastAsia" w:hAnsi="Modern No. 20"/>
                <w:sz w:val="28"/>
                <w:szCs w:val="28"/>
              </w:rPr>
            </w:pPr>
          </w:p>
          <w:p w14:paraId="54B8DCFF" w14:textId="5722FFAC" w:rsidR="00050229" w:rsidRPr="009137A6" w:rsidRDefault="00050229" w:rsidP="00050229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odd 0≤n≤100</m:t>
                </m:r>
              </m:oMath>
            </m:oMathPara>
          </w:p>
          <w:p w14:paraId="5302FAD4" w14:textId="4286042F" w:rsidR="00050229" w:rsidRPr="00C8501F" w:rsidRDefault="00050229" w:rsidP="00050229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odd n&gt;100</m:t>
                </m:r>
              </m:oMath>
            </m:oMathPara>
          </w:p>
          <w:p w14:paraId="345D68D7" w14:textId="08D563C0" w:rsidR="00050229" w:rsidRPr="00C8501F" w:rsidRDefault="00050229" w:rsidP="00050229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∈Ο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∀ even n≥0</m:t>
                </m:r>
              </m:oMath>
            </m:oMathPara>
          </w:p>
          <w:p w14:paraId="1DAE68BE" w14:textId="77777777" w:rsidR="0090758A" w:rsidRPr="00C26259" w:rsidRDefault="0090758A" w:rsidP="00050229">
            <w:pPr>
              <w:jc w:val="center"/>
              <w:rPr>
                <w:rFonts w:ascii="Modern No. 20" w:eastAsiaTheme="minorEastAsia" w:hAnsi="Modern No. 20"/>
                <w:sz w:val="28"/>
                <w:szCs w:val="28"/>
              </w:rPr>
            </w:pPr>
          </w:p>
        </w:tc>
      </w:tr>
    </w:tbl>
    <w:p w14:paraId="645D5355" w14:textId="77777777" w:rsidR="00A45EC1" w:rsidRDefault="00A45EC1" w:rsidP="00BE4960">
      <w:pPr>
        <w:rPr>
          <w:rFonts w:ascii="Modern No. 20" w:eastAsiaTheme="minorEastAsia" w:hAnsi="Modern No. 20"/>
        </w:rPr>
      </w:pPr>
    </w:p>
    <w:p w14:paraId="4470BFAB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3475E248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2976B1DC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49920642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0206FACE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60D068BB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364EBB1B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056CDE3E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3C96A56C" w14:textId="77777777" w:rsidR="00274ED3" w:rsidRDefault="00274ED3" w:rsidP="00BE4960">
      <w:pPr>
        <w:rPr>
          <w:rFonts w:ascii="Modern No. 20" w:eastAsiaTheme="minorEastAsia" w:hAnsi="Modern No. 20"/>
        </w:rPr>
      </w:pPr>
    </w:p>
    <w:p w14:paraId="4E2D0A6A" w14:textId="4BD086D2" w:rsidR="00274ED3" w:rsidRPr="00901B46" w:rsidRDefault="00274ED3" w:rsidP="00274ED3">
      <w:pPr>
        <w:rPr>
          <w:rFonts w:ascii="Latin Modern Roman Demi 10" w:hAnsi="Latin Modern Roman Demi 10"/>
          <w:sz w:val="40"/>
        </w:rPr>
      </w:pPr>
      <w:r w:rsidRPr="00306240">
        <w:rPr>
          <w:rFonts w:ascii="Latin Modern Roman Demi 10" w:hAnsi="Latin Modern Roman Demi 10"/>
          <w:sz w:val="36"/>
        </w:rPr>
        <w:lastRenderedPageBreak/>
        <w:t>Problem</w:t>
      </w:r>
      <w:r w:rsidRPr="00306240">
        <w:rPr>
          <w:rFonts w:ascii="Latin Modern Roman Demi 10" w:hAnsi="Latin Modern Roman Demi 10"/>
          <w:sz w:val="40"/>
        </w:rPr>
        <w:t xml:space="preserve"> 2 (1.12 from text)</w:t>
      </w:r>
      <w:r w:rsidR="00901B46">
        <w:rPr>
          <w:rFonts w:ascii="Latin Modern Roman Demi 10" w:hAnsi="Latin Modern Roman Demi 10"/>
          <w:sz w:val="40"/>
        </w:rPr>
        <w:br/>
      </w:r>
    </w:p>
    <w:p w14:paraId="1B72055E" w14:textId="77777777" w:rsidR="00306240" w:rsidRPr="008341DC" w:rsidRDefault="00274586" w:rsidP="00274586">
      <w:pPr>
        <w:rPr>
          <w:rFonts w:ascii="Latin Modern Roman Demi 10" w:hAnsi="Latin Modern Roman Demi 10"/>
        </w:rPr>
      </w:pPr>
      <w:r w:rsidRPr="008341DC">
        <w:rPr>
          <w:rFonts w:ascii="Latin Modern Roman Demi 10" w:hAnsi="Latin Modern Roman Demi 10"/>
        </w:rPr>
        <w:t>Let </w:t>
      </w:r>
      <w:r w:rsidRPr="008341DC">
        <w:rPr>
          <w:rFonts w:ascii="Latin Modern Roman Demi 10" w:hAnsi="Latin Modern Roman Demi 10"/>
          <w:b/>
          <w:bCs/>
        </w:rPr>
        <w:t>N</w:t>
      </w:r>
      <w:r w:rsidRPr="008341DC">
        <w:rPr>
          <w:rFonts w:ascii="Latin Modern Roman Demi 10" w:hAnsi="Latin Modern Roman Demi 10"/>
        </w:rPr>
        <w:t> be the set of positive integers, and let </w:t>
      </w:r>
      <w:r w:rsidRPr="008341DC">
        <w:rPr>
          <w:rFonts w:ascii="Latin Modern Roman Demi 10" w:hAnsi="Latin Modern Roman Demi 10"/>
          <w:b/>
          <w:bCs/>
        </w:rPr>
        <w:t>R</w:t>
      </w:r>
      <w:r w:rsidRPr="008341DC">
        <w:rPr>
          <w:rFonts w:ascii="Latin Modern Roman Demi 10" w:hAnsi="Latin Modern Roman Demi 10"/>
        </w:rPr>
        <w:t> be the set of real numbers. For each of the procedures in Exercise 1.12, provide a function </w:t>
      </w:r>
    </w:p>
    <w:p w14:paraId="09839299" w14:textId="0044BAC6" w:rsidR="00274586" w:rsidRPr="008341DC" w:rsidRDefault="00274586" w:rsidP="00274586">
      <w:pPr>
        <w:rPr>
          <w:rFonts w:ascii="Latin Modern Roman Demi 10" w:hAnsi="Latin Modern Roman Demi 10"/>
        </w:rPr>
      </w:pPr>
      <w:r w:rsidRPr="008341DC">
        <w:rPr>
          <w:rFonts w:ascii="Latin Modern Roman Demi 10" w:hAnsi="Latin Modern Roman Demi 10"/>
          <w:i/>
          <w:iCs/>
        </w:rPr>
        <w:t>t</w:t>
      </w:r>
      <w:r w:rsidRPr="008341DC">
        <w:rPr>
          <w:rFonts w:ascii="Latin Modern Roman Demi 10" w:hAnsi="Latin Modern Roman Demi 10"/>
        </w:rPr>
        <w:t>: </w:t>
      </w:r>
      <w:r w:rsidRPr="008341DC">
        <w:rPr>
          <w:rFonts w:ascii="Latin Modern Roman Demi 10" w:hAnsi="Latin Modern Roman Demi 10"/>
          <w:b/>
          <w:bCs/>
        </w:rPr>
        <w:t>N</w:t>
      </w:r>
      <w:r w:rsidR="00306240" w:rsidRPr="008341DC">
        <w:rPr>
          <w:rFonts w:ascii="Latin Modern Roman Demi 10" w:hAnsi="Latin Modern Roman Demi 10"/>
        </w:rPr>
        <w:t> -&gt;</w:t>
      </w:r>
      <w:r w:rsidRPr="008341DC">
        <w:rPr>
          <w:rFonts w:ascii="Latin Modern Roman Demi 10" w:hAnsi="Latin Modern Roman Demi 10"/>
        </w:rPr>
        <w:t> </w:t>
      </w:r>
      <w:r w:rsidRPr="008341DC">
        <w:rPr>
          <w:rFonts w:ascii="Latin Modern Roman Demi 10" w:hAnsi="Latin Modern Roman Demi 10"/>
          <w:b/>
          <w:bCs/>
        </w:rPr>
        <w:t>R</w:t>
      </w:r>
      <w:r w:rsidRPr="008341DC">
        <w:rPr>
          <w:rFonts w:ascii="Latin Modern Roman Demi 10" w:hAnsi="Latin Modern Roman Demi 10"/>
        </w:rPr>
        <w:t> such that the computing time function of the procedure is dominated by </w:t>
      </w:r>
      <w:r w:rsidRPr="008341DC">
        <w:rPr>
          <w:rFonts w:ascii="Latin Modern Roman Demi 10" w:hAnsi="Latin Modern Roman Demi 10"/>
          <w:i/>
          <w:iCs/>
        </w:rPr>
        <w:t>t</w:t>
      </w:r>
      <w:r w:rsidRPr="008341DC">
        <w:rPr>
          <w:rFonts w:ascii="Latin Modern Roman Demi 10" w:hAnsi="Latin Modern Roman Demi 10"/>
        </w:rPr>
        <w:t>. Make sure your function </w:t>
      </w:r>
      <w:r w:rsidRPr="008341DC">
        <w:rPr>
          <w:rFonts w:ascii="Latin Modern Roman Demi 10" w:hAnsi="Latin Modern Roman Demi 10"/>
          <w:i/>
          <w:iCs/>
        </w:rPr>
        <w:t>t</w:t>
      </w:r>
      <w:r w:rsidRPr="008341DC">
        <w:rPr>
          <w:rFonts w:ascii="Latin Modern Roman Demi 10" w:hAnsi="Latin Modern Roman Demi 10"/>
        </w:rPr>
        <w:t> is reasonably tight.</w:t>
      </w:r>
    </w:p>
    <w:p w14:paraId="727FD9D3" w14:textId="77777777" w:rsidR="008341DC" w:rsidRDefault="008341DC" w:rsidP="00274586">
      <w:pPr>
        <w:rPr>
          <w:rFonts w:ascii="Latin Modern Roman Demi 10" w:hAnsi="Latin Modern Roman Demi 10"/>
          <w:sz w:val="28"/>
        </w:rPr>
      </w:pPr>
    </w:p>
    <w:p w14:paraId="3F5D04DF" w14:textId="17E22462" w:rsidR="00BD7B38" w:rsidRPr="008341DC" w:rsidRDefault="008341DC" w:rsidP="00274586">
      <w:pPr>
        <w:rPr>
          <w:rFonts w:ascii="Latin Modern Roman Demi 10" w:hAnsi="Latin Modern Roman Demi 10"/>
          <w:sz w:val="32"/>
        </w:rPr>
      </w:pPr>
      <w:r>
        <w:rPr>
          <w:rFonts w:ascii="Latin Modern Roman Demi 10" w:hAnsi="Latin Modern Roman Demi 10"/>
          <w:sz w:val="32"/>
        </w:rPr>
        <w:t>Solution</w:t>
      </w:r>
    </w:p>
    <w:p w14:paraId="5F2BFDEB" w14:textId="6DFA5F80" w:rsidR="00BD7B38" w:rsidRPr="008341DC" w:rsidRDefault="00BD7B38" w:rsidP="00BD7B38">
      <w:pPr>
        <w:pStyle w:val="ListParagraph"/>
        <w:numPr>
          <w:ilvl w:val="0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procedure </w:t>
      </w:r>
      <w:proofErr w:type="spellStart"/>
      <w:r w:rsidRPr="008341DC">
        <w:rPr>
          <w:rFonts w:ascii="Latin Modern Roman Demi 10" w:hAnsi="Latin Modern Roman Demi 10"/>
          <w:i/>
          <w:iCs/>
          <w:szCs w:val="28"/>
        </w:rPr>
        <w:t>matmpy</w:t>
      </w:r>
      <w:proofErr w:type="spellEnd"/>
      <w:r w:rsidRPr="008341DC">
        <w:rPr>
          <w:rFonts w:ascii="Latin Modern Roman Demi 10" w:hAnsi="Latin Modern Roman Demi 10"/>
          <w:i/>
          <w:iCs/>
          <w:szCs w:val="28"/>
        </w:rPr>
        <w:t xml:space="preserve"> </w:t>
      </w:r>
      <w:r w:rsidRPr="008341DC">
        <w:rPr>
          <w:rFonts w:ascii="Latin Modern Roman Demi 10" w:hAnsi="Latin Modern Roman Demi 10"/>
          <w:szCs w:val="28"/>
        </w:rPr>
        <w:t>(</w:t>
      </w:r>
      <w:r w:rsidRPr="008341DC">
        <w:rPr>
          <w:rFonts w:ascii="Latin Modern Roman Demi 10" w:hAnsi="Latin Modern Roman Demi 10"/>
          <w:i/>
          <w:iCs/>
          <w:szCs w:val="28"/>
        </w:rPr>
        <w:t>n</w:t>
      </w:r>
      <w:r w:rsidRPr="008341DC">
        <w:rPr>
          <w:rFonts w:ascii="Latin Modern Roman Demi 10" w:hAnsi="Latin Modern Roman Demi 10"/>
          <w:szCs w:val="28"/>
        </w:rPr>
        <w:t xml:space="preserve">: integer); </w:t>
      </w:r>
    </w:p>
    <w:p w14:paraId="16916234" w14:textId="77777777" w:rsidR="00BD7B38" w:rsidRPr="008341DC" w:rsidRDefault="00BD7B38" w:rsidP="00BD7B38">
      <w:pPr>
        <w:pStyle w:val="ListParagraph"/>
        <w:numPr>
          <w:ilvl w:val="1"/>
          <w:numId w:val="1"/>
        </w:numPr>
        <w:rPr>
          <w:rFonts w:ascii="Latin Modern Roman Demi 10" w:hAnsi="Latin Modern Roman Demi 10"/>
          <w:szCs w:val="28"/>
        </w:rPr>
      </w:pPr>
      <w:proofErr w:type="spellStart"/>
      <w:r w:rsidRPr="008341DC">
        <w:rPr>
          <w:rFonts w:ascii="Latin Modern Roman Demi 10" w:hAnsi="Latin Modern Roman Demi 10"/>
          <w:b/>
          <w:bCs/>
          <w:szCs w:val="28"/>
        </w:rPr>
        <w:t>var</w:t>
      </w:r>
      <w:proofErr w:type="spellEnd"/>
      <w:r w:rsidRPr="008341DC">
        <w:rPr>
          <w:rFonts w:ascii="Latin Modern Roman Demi 10" w:hAnsi="Latin Modern Roman Demi 10"/>
          <w:b/>
          <w:bCs/>
          <w:szCs w:val="28"/>
        </w:rPr>
        <w:t xml:space="preserve"> </w:t>
      </w:r>
      <w:r w:rsidRPr="008341DC">
        <w:rPr>
          <w:rFonts w:ascii="MS Mincho" w:eastAsia="MS Mincho" w:hAnsi="MS Mincho" w:cs="MS Mincho"/>
          <w:szCs w:val="28"/>
        </w:rPr>
        <w:t> </w:t>
      </w:r>
    </w:p>
    <w:p w14:paraId="60A7845E" w14:textId="1B20724B" w:rsidR="00BD7B38" w:rsidRPr="008341DC" w:rsidRDefault="00BD7B38" w:rsidP="00BD7B38">
      <w:pPr>
        <w:pStyle w:val="ListParagraph"/>
        <w:numPr>
          <w:ilvl w:val="3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   </w:t>
      </w:r>
      <w:proofErr w:type="spellStart"/>
      <w:r w:rsidRPr="008341DC">
        <w:rPr>
          <w:rFonts w:ascii="Latin Modern Roman Demi 10" w:hAnsi="Latin Modern Roman Demi 10"/>
          <w:i/>
          <w:iCs/>
          <w:szCs w:val="28"/>
        </w:rPr>
        <w:t>i</w:t>
      </w:r>
      <w:proofErr w:type="spellEnd"/>
      <w:r w:rsidRPr="008341DC">
        <w:rPr>
          <w:rFonts w:ascii="Latin Modern Roman Demi 10" w:hAnsi="Latin Modern Roman Demi 10"/>
          <w:szCs w:val="28"/>
        </w:rPr>
        <w:t xml:space="preserve">, </w:t>
      </w:r>
      <w:r w:rsidRPr="008341DC">
        <w:rPr>
          <w:rFonts w:ascii="Latin Modern Roman Demi 10" w:hAnsi="Latin Modern Roman Demi 10"/>
          <w:i/>
          <w:iCs/>
          <w:szCs w:val="28"/>
        </w:rPr>
        <w:t>j</w:t>
      </w:r>
      <w:r w:rsidRPr="008341DC">
        <w:rPr>
          <w:rFonts w:ascii="Latin Modern Roman Demi 10" w:hAnsi="Latin Modern Roman Demi 10"/>
          <w:szCs w:val="28"/>
        </w:rPr>
        <w:t xml:space="preserve">, </w:t>
      </w:r>
      <w:r w:rsidRPr="008341DC">
        <w:rPr>
          <w:rFonts w:ascii="Latin Modern Roman Demi 10" w:hAnsi="Latin Modern Roman Demi 10"/>
          <w:i/>
          <w:iCs/>
          <w:szCs w:val="28"/>
        </w:rPr>
        <w:t>k</w:t>
      </w:r>
      <w:r w:rsidRPr="008341DC">
        <w:rPr>
          <w:rFonts w:ascii="Latin Modern Roman Demi 10" w:hAnsi="Latin Modern Roman Demi 10"/>
          <w:szCs w:val="28"/>
        </w:rPr>
        <w:t xml:space="preserve">: integer; </w:t>
      </w:r>
      <w:proofErr w:type="gramStart"/>
      <w:r w:rsidR="008341DC">
        <w:rPr>
          <w:rFonts w:ascii="Latin Modern Roman Demi 10" w:hAnsi="Latin Modern Roman Demi 10"/>
          <w:color w:val="FF0000"/>
          <w:szCs w:val="28"/>
        </w:rPr>
        <w:t>O(</w:t>
      </w:r>
      <w:proofErr w:type="gramEnd"/>
      <w:r w:rsidR="008341DC">
        <w:rPr>
          <w:rFonts w:ascii="Latin Modern Roman Demi 10" w:hAnsi="Latin Modern Roman Demi 10"/>
          <w:color w:val="FF0000"/>
          <w:szCs w:val="28"/>
        </w:rPr>
        <w:t>1)</w:t>
      </w:r>
    </w:p>
    <w:p w14:paraId="01F6F57D" w14:textId="77777777" w:rsidR="00BD7B38" w:rsidRPr="008341DC" w:rsidRDefault="00BD7B38" w:rsidP="00BD7B38">
      <w:pPr>
        <w:pStyle w:val="ListParagraph"/>
        <w:numPr>
          <w:ilvl w:val="3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begin </w:t>
      </w:r>
      <w:r w:rsidRPr="008341DC">
        <w:rPr>
          <w:rFonts w:ascii="MS Mincho" w:eastAsia="MS Mincho" w:hAnsi="MS Mincho" w:cs="MS Mincho"/>
          <w:szCs w:val="28"/>
        </w:rPr>
        <w:t> </w:t>
      </w:r>
    </w:p>
    <w:p w14:paraId="59639C46" w14:textId="090C7A3A" w:rsidR="00BD7B38" w:rsidRPr="008341DC" w:rsidRDefault="00BD7B38" w:rsidP="00BD7B38">
      <w:pPr>
        <w:pStyle w:val="ListParagraph"/>
        <w:numPr>
          <w:ilvl w:val="4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   for </w:t>
      </w:r>
      <w:proofErr w:type="spellStart"/>
      <w:proofErr w:type="gramStart"/>
      <w:r w:rsidRPr="008341DC">
        <w:rPr>
          <w:rFonts w:ascii="Latin Modern Roman Demi 10" w:hAnsi="Latin Modern Roman Demi 10"/>
          <w:i/>
          <w:iCs/>
          <w:szCs w:val="28"/>
        </w:rPr>
        <w:t>i</w:t>
      </w:r>
      <w:proofErr w:type="spellEnd"/>
      <w:r w:rsidRPr="008341DC">
        <w:rPr>
          <w:rFonts w:ascii="Latin Modern Roman Demi 10" w:hAnsi="Latin Modern Roman Demi 10"/>
          <w:i/>
          <w:iCs/>
          <w:szCs w:val="28"/>
        </w:rPr>
        <w:t xml:space="preserve"> </w:t>
      </w:r>
      <w:r w:rsidRPr="008341DC">
        <w:rPr>
          <w:rFonts w:ascii="Latin Modern Roman Demi 10" w:hAnsi="Latin Modern Roman Demi 10"/>
          <w:szCs w:val="28"/>
        </w:rPr>
        <w:t>:</w:t>
      </w:r>
      <w:proofErr w:type="gramEnd"/>
      <w:r w:rsidRPr="008341DC">
        <w:rPr>
          <w:rFonts w:ascii="Latin Modern Roman Demi 10" w:hAnsi="Latin Modern Roman Demi 10"/>
          <w:szCs w:val="28"/>
        </w:rPr>
        <w:t xml:space="preserve">= 1 </w:t>
      </w:r>
      <w:r w:rsidRPr="008341DC">
        <w:rPr>
          <w:rFonts w:ascii="Latin Modern Roman Demi 10" w:hAnsi="Latin Modern Roman Demi 10"/>
          <w:b/>
          <w:bCs/>
          <w:szCs w:val="28"/>
        </w:rPr>
        <w:t xml:space="preserve">to </w:t>
      </w:r>
      <w:r w:rsidRPr="008341DC">
        <w:rPr>
          <w:rFonts w:ascii="Latin Modern Roman Demi 10" w:hAnsi="Latin Modern Roman Demi 10"/>
          <w:i/>
          <w:iCs/>
          <w:szCs w:val="28"/>
        </w:rPr>
        <w:t xml:space="preserve">n </w:t>
      </w:r>
      <w:r w:rsidRPr="008341DC">
        <w:rPr>
          <w:rFonts w:ascii="Latin Modern Roman Demi 10" w:hAnsi="Latin Modern Roman Demi 10"/>
          <w:b/>
          <w:bCs/>
          <w:szCs w:val="28"/>
        </w:rPr>
        <w:t>do</w:t>
      </w:r>
      <w:r w:rsidRPr="008341DC">
        <w:rPr>
          <w:rFonts w:ascii="MS Mincho" w:eastAsia="MS Mincho" w:hAnsi="MS Mincho" w:cs="MS Mincho"/>
          <w:b/>
          <w:bCs/>
          <w:szCs w:val="28"/>
        </w:rPr>
        <w:t> </w:t>
      </w:r>
      <w:r w:rsidR="008341DC" w:rsidRPr="008341DC">
        <w:rPr>
          <w:rFonts w:ascii="Latin Modern Roman Demi 10" w:hAnsi="Latin Modern Roman Demi 10"/>
          <w:color w:val="FF0000"/>
          <w:szCs w:val="28"/>
        </w:rPr>
        <w:t xml:space="preserve"> </w:t>
      </w:r>
      <w:r w:rsidR="008341DC">
        <w:rPr>
          <w:rFonts w:ascii="Latin Modern Roman Demi 10" w:hAnsi="Latin Modern Roman Demi 10"/>
          <w:color w:val="FF0000"/>
          <w:szCs w:val="28"/>
        </w:rPr>
        <w:t>O(n</w:t>
      </w:r>
      <w:r w:rsidR="008341DC">
        <w:rPr>
          <w:rFonts w:ascii="Latin Modern Roman Demi 10" w:hAnsi="Latin Modern Roman Demi 10"/>
          <w:color w:val="FF0000"/>
          <w:szCs w:val="28"/>
        </w:rPr>
        <w:t>)</w:t>
      </w:r>
    </w:p>
    <w:p w14:paraId="58BA1E1B" w14:textId="3A47F496" w:rsidR="00BD7B38" w:rsidRPr="008341DC" w:rsidRDefault="00BD7B38" w:rsidP="00BD7B38">
      <w:pPr>
        <w:pStyle w:val="ListParagraph"/>
        <w:numPr>
          <w:ilvl w:val="7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      for </w:t>
      </w:r>
      <w:proofErr w:type="gramStart"/>
      <w:r w:rsidRPr="008341DC">
        <w:rPr>
          <w:rFonts w:ascii="Latin Modern Roman Demi 10" w:hAnsi="Latin Modern Roman Demi 10"/>
          <w:i/>
          <w:iCs/>
          <w:szCs w:val="28"/>
        </w:rPr>
        <w:t xml:space="preserve">j </w:t>
      </w:r>
      <w:r w:rsidRPr="008341DC">
        <w:rPr>
          <w:rFonts w:ascii="Latin Modern Roman Demi 10" w:hAnsi="Latin Modern Roman Demi 10"/>
          <w:szCs w:val="28"/>
        </w:rPr>
        <w:t>:</w:t>
      </w:r>
      <w:proofErr w:type="gramEnd"/>
      <w:r w:rsidRPr="008341DC">
        <w:rPr>
          <w:rFonts w:ascii="Latin Modern Roman Demi 10" w:hAnsi="Latin Modern Roman Demi 10"/>
          <w:szCs w:val="28"/>
        </w:rPr>
        <w:t xml:space="preserve">= 1 </w:t>
      </w:r>
      <w:r w:rsidRPr="008341DC">
        <w:rPr>
          <w:rFonts w:ascii="Latin Modern Roman Demi 10" w:hAnsi="Latin Modern Roman Demi 10"/>
          <w:b/>
          <w:bCs/>
          <w:szCs w:val="28"/>
        </w:rPr>
        <w:t xml:space="preserve">to </w:t>
      </w:r>
      <w:r w:rsidRPr="008341DC">
        <w:rPr>
          <w:rFonts w:ascii="Latin Modern Roman Demi 10" w:hAnsi="Latin Modern Roman Demi 10"/>
          <w:i/>
          <w:iCs/>
          <w:szCs w:val="28"/>
        </w:rPr>
        <w:t xml:space="preserve">n </w:t>
      </w:r>
      <w:r w:rsidRPr="008341DC">
        <w:rPr>
          <w:rFonts w:ascii="Latin Modern Roman Demi 10" w:hAnsi="Latin Modern Roman Demi 10"/>
          <w:b/>
          <w:bCs/>
          <w:szCs w:val="28"/>
        </w:rPr>
        <w:t xml:space="preserve">do begin </w:t>
      </w:r>
      <w:r w:rsidRPr="008341DC">
        <w:rPr>
          <w:rFonts w:ascii="MS Mincho" w:eastAsia="MS Mincho" w:hAnsi="MS Mincho" w:cs="MS Mincho"/>
          <w:szCs w:val="28"/>
        </w:rPr>
        <w:t> </w:t>
      </w:r>
      <w:r w:rsidR="008341DC">
        <w:rPr>
          <w:rFonts w:ascii="Latin Modern Roman Demi 10" w:hAnsi="Latin Modern Roman Demi 10"/>
          <w:color w:val="FF0000"/>
          <w:szCs w:val="28"/>
        </w:rPr>
        <w:t>O(n</w:t>
      </w:r>
      <w:r w:rsidR="008341DC">
        <w:rPr>
          <w:rFonts w:ascii="Latin Modern Roman Demi 10" w:hAnsi="Latin Modern Roman Demi 10"/>
          <w:color w:val="FF0000"/>
          <w:szCs w:val="28"/>
        </w:rPr>
        <w:t>)</w:t>
      </w:r>
    </w:p>
    <w:p w14:paraId="2A7A9E8F" w14:textId="2234F01F" w:rsidR="00BD7B38" w:rsidRPr="008341DC" w:rsidRDefault="00BD7B38" w:rsidP="00BD7B38">
      <w:pPr>
        <w:pStyle w:val="ListParagraph"/>
        <w:numPr>
          <w:ilvl w:val="8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 </w:t>
      </w:r>
      <w:r w:rsidRPr="008341DC">
        <w:rPr>
          <w:rFonts w:ascii="Latin Modern Roman Demi 10" w:hAnsi="Latin Modern Roman Demi 10"/>
          <w:b/>
          <w:bCs/>
          <w:szCs w:val="28"/>
        </w:rPr>
        <w:tab/>
        <w:t xml:space="preserve">  </w:t>
      </w:r>
      <w:proofErr w:type="gramStart"/>
      <w:r w:rsidRPr="008341DC">
        <w:rPr>
          <w:rFonts w:ascii="Latin Modern Roman Demi 10" w:hAnsi="Latin Modern Roman Demi 10"/>
          <w:i/>
          <w:iCs/>
          <w:szCs w:val="28"/>
        </w:rPr>
        <w:t>C</w:t>
      </w:r>
      <w:r w:rsidRPr="008341DC">
        <w:rPr>
          <w:rFonts w:ascii="Latin Modern Roman Demi 10" w:hAnsi="Latin Modern Roman Demi 10"/>
          <w:szCs w:val="28"/>
        </w:rPr>
        <w:t>[</w:t>
      </w:r>
      <w:proofErr w:type="spellStart"/>
      <w:proofErr w:type="gramEnd"/>
      <w:r w:rsidRPr="008341DC">
        <w:rPr>
          <w:rFonts w:ascii="Latin Modern Roman Demi 10" w:hAnsi="Latin Modern Roman Demi 10"/>
          <w:i/>
          <w:iCs/>
          <w:szCs w:val="28"/>
        </w:rPr>
        <w:t>i</w:t>
      </w:r>
      <w:proofErr w:type="spellEnd"/>
      <w:r w:rsidRPr="008341DC">
        <w:rPr>
          <w:rFonts w:ascii="Latin Modern Roman Demi 10" w:hAnsi="Latin Modern Roman Demi 10"/>
          <w:szCs w:val="28"/>
        </w:rPr>
        <w:t xml:space="preserve">, </w:t>
      </w:r>
      <w:r w:rsidRPr="008341DC">
        <w:rPr>
          <w:rFonts w:ascii="Latin Modern Roman Demi 10" w:hAnsi="Latin Modern Roman Demi 10"/>
          <w:i/>
          <w:iCs/>
          <w:szCs w:val="28"/>
        </w:rPr>
        <w:t>j</w:t>
      </w:r>
      <w:r w:rsidRPr="008341DC">
        <w:rPr>
          <w:rFonts w:ascii="Latin Modern Roman Demi 10" w:hAnsi="Latin Modern Roman Demi 10"/>
          <w:szCs w:val="28"/>
        </w:rPr>
        <w:t>] := O;</w:t>
      </w:r>
      <w:r w:rsidRPr="008341DC">
        <w:rPr>
          <w:rFonts w:ascii="MS Mincho" w:eastAsia="MS Mincho" w:hAnsi="MS Mincho" w:cs="MS Mincho"/>
          <w:szCs w:val="28"/>
        </w:rPr>
        <w:t> </w:t>
      </w:r>
      <w:r w:rsidR="008341DC" w:rsidRPr="008341DC">
        <w:rPr>
          <w:rFonts w:ascii="Latin Modern Roman Demi 10" w:hAnsi="Latin Modern Roman Demi 10"/>
          <w:color w:val="FF0000"/>
          <w:szCs w:val="28"/>
        </w:rPr>
        <w:t xml:space="preserve"> </w:t>
      </w:r>
      <w:proofErr w:type="gramStart"/>
      <w:r w:rsidR="008341DC">
        <w:rPr>
          <w:rFonts w:ascii="Latin Modern Roman Demi 10" w:hAnsi="Latin Modern Roman Demi 10"/>
          <w:color w:val="FF0000"/>
          <w:szCs w:val="28"/>
        </w:rPr>
        <w:t>O(</w:t>
      </w:r>
      <w:proofErr w:type="gramEnd"/>
      <w:r w:rsidR="008341DC">
        <w:rPr>
          <w:rFonts w:ascii="Latin Modern Roman Demi 10" w:hAnsi="Latin Modern Roman Demi 10"/>
          <w:color w:val="FF0000"/>
          <w:szCs w:val="28"/>
        </w:rPr>
        <w:t>1)</w:t>
      </w:r>
    </w:p>
    <w:p w14:paraId="4EE5B402" w14:textId="537CF09E" w:rsidR="00BD7B38" w:rsidRPr="008341DC" w:rsidRDefault="00BD7B38" w:rsidP="00BD7B38">
      <w:pPr>
        <w:pStyle w:val="ListParagraph"/>
        <w:numPr>
          <w:ilvl w:val="8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i/>
          <w:iCs/>
          <w:szCs w:val="28"/>
        </w:rPr>
        <w:t xml:space="preserve"> </w:t>
      </w:r>
      <w:r w:rsidRPr="008341DC">
        <w:rPr>
          <w:rFonts w:ascii="Latin Modern Roman Demi 10" w:hAnsi="Latin Modern Roman Demi 10"/>
          <w:i/>
          <w:iCs/>
          <w:szCs w:val="28"/>
        </w:rPr>
        <w:tab/>
        <w:t xml:space="preserve">  </w:t>
      </w:r>
      <w:r w:rsidRPr="008341DC">
        <w:rPr>
          <w:rFonts w:ascii="Latin Modern Roman Demi 10" w:hAnsi="Latin Modern Roman Demi 10"/>
          <w:b/>
          <w:bCs/>
          <w:szCs w:val="28"/>
        </w:rPr>
        <w:t xml:space="preserve">for </w:t>
      </w:r>
      <w:proofErr w:type="gramStart"/>
      <w:r w:rsidRPr="008341DC">
        <w:rPr>
          <w:rFonts w:ascii="Latin Modern Roman Demi 10" w:hAnsi="Latin Modern Roman Demi 10"/>
          <w:i/>
          <w:iCs/>
          <w:szCs w:val="28"/>
        </w:rPr>
        <w:t xml:space="preserve">k </w:t>
      </w:r>
      <w:r w:rsidRPr="008341DC">
        <w:rPr>
          <w:rFonts w:ascii="Latin Modern Roman Demi 10" w:hAnsi="Latin Modern Roman Demi 10"/>
          <w:szCs w:val="28"/>
        </w:rPr>
        <w:t>:</w:t>
      </w:r>
      <w:proofErr w:type="gramEnd"/>
      <w:r w:rsidRPr="008341DC">
        <w:rPr>
          <w:rFonts w:ascii="Latin Modern Roman Demi 10" w:hAnsi="Latin Modern Roman Demi 10"/>
          <w:szCs w:val="28"/>
        </w:rPr>
        <w:t xml:space="preserve">= 1 </w:t>
      </w:r>
      <w:r w:rsidRPr="008341DC">
        <w:rPr>
          <w:rFonts w:ascii="Latin Modern Roman Demi 10" w:hAnsi="Latin Modern Roman Demi 10"/>
          <w:b/>
          <w:bCs/>
          <w:szCs w:val="28"/>
        </w:rPr>
        <w:t xml:space="preserve">to </w:t>
      </w:r>
      <w:r w:rsidRPr="008341DC">
        <w:rPr>
          <w:rFonts w:ascii="Latin Modern Roman Demi 10" w:hAnsi="Latin Modern Roman Demi 10"/>
          <w:i/>
          <w:iCs/>
          <w:szCs w:val="28"/>
        </w:rPr>
        <w:t xml:space="preserve">n </w:t>
      </w:r>
      <w:r w:rsidRPr="008341DC">
        <w:rPr>
          <w:rFonts w:ascii="Latin Modern Roman Demi 10" w:hAnsi="Latin Modern Roman Demi 10"/>
          <w:b/>
          <w:bCs/>
          <w:szCs w:val="28"/>
        </w:rPr>
        <w:t xml:space="preserve">do </w:t>
      </w:r>
      <w:r w:rsidR="008341DC">
        <w:rPr>
          <w:rFonts w:ascii="Latin Modern Roman Demi 10" w:hAnsi="Latin Modern Roman Demi 10"/>
          <w:b/>
          <w:bCs/>
          <w:szCs w:val="28"/>
        </w:rPr>
        <w:tab/>
        <w:t xml:space="preserve">  </w:t>
      </w:r>
      <w:r w:rsidR="008341DC">
        <w:rPr>
          <w:rFonts w:ascii="Latin Modern Roman Demi 10" w:hAnsi="Latin Modern Roman Demi 10"/>
          <w:color w:val="FF0000"/>
          <w:szCs w:val="28"/>
        </w:rPr>
        <w:t>O(n</w:t>
      </w:r>
      <w:r w:rsidR="008341DC">
        <w:rPr>
          <w:rFonts w:ascii="Latin Modern Roman Demi 10" w:hAnsi="Latin Modern Roman Demi 10"/>
          <w:color w:val="FF0000"/>
          <w:szCs w:val="28"/>
        </w:rPr>
        <w:t>)</w:t>
      </w:r>
      <w:r w:rsidRPr="008341DC">
        <w:rPr>
          <w:rFonts w:ascii="MS Mincho" w:eastAsia="MS Mincho" w:hAnsi="MS Mincho" w:cs="MS Mincho"/>
          <w:szCs w:val="28"/>
        </w:rPr>
        <w:t> </w:t>
      </w:r>
    </w:p>
    <w:p w14:paraId="30A3406C" w14:textId="40F4CB12" w:rsidR="00BD7B38" w:rsidRPr="008341DC" w:rsidRDefault="00BD7B38" w:rsidP="00BD7B38">
      <w:pPr>
        <w:pStyle w:val="ListParagraph"/>
        <w:numPr>
          <w:ilvl w:val="8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 </w:t>
      </w:r>
      <w:r w:rsidRPr="008341DC">
        <w:rPr>
          <w:rFonts w:ascii="Latin Modern Roman Demi 10" w:hAnsi="Latin Modern Roman Demi 10"/>
          <w:b/>
          <w:bCs/>
          <w:szCs w:val="28"/>
        </w:rPr>
        <w:tab/>
        <w:t xml:space="preserve">     </w:t>
      </w:r>
      <w:proofErr w:type="gramStart"/>
      <w:r w:rsidRPr="008341DC">
        <w:rPr>
          <w:rFonts w:ascii="Latin Modern Roman Demi 10" w:hAnsi="Latin Modern Roman Demi 10"/>
          <w:i/>
          <w:iCs/>
          <w:szCs w:val="28"/>
        </w:rPr>
        <w:t>C</w:t>
      </w:r>
      <w:r w:rsidRPr="008341DC">
        <w:rPr>
          <w:rFonts w:ascii="Latin Modern Roman Demi 10" w:hAnsi="Latin Modern Roman Demi 10"/>
          <w:szCs w:val="28"/>
        </w:rPr>
        <w:t>[</w:t>
      </w:r>
      <w:proofErr w:type="spellStart"/>
      <w:proofErr w:type="gramEnd"/>
      <w:r w:rsidRPr="008341DC">
        <w:rPr>
          <w:rFonts w:ascii="Latin Modern Roman Demi 10" w:hAnsi="Latin Modern Roman Demi 10"/>
          <w:i/>
          <w:iCs/>
          <w:szCs w:val="28"/>
        </w:rPr>
        <w:t>i</w:t>
      </w:r>
      <w:proofErr w:type="spellEnd"/>
      <w:r w:rsidRPr="008341DC">
        <w:rPr>
          <w:rFonts w:ascii="Latin Modern Roman Demi 10" w:hAnsi="Latin Modern Roman Demi 10"/>
          <w:szCs w:val="28"/>
        </w:rPr>
        <w:t xml:space="preserve">, </w:t>
      </w:r>
      <w:r w:rsidRPr="008341DC">
        <w:rPr>
          <w:rFonts w:ascii="Latin Modern Roman Demi 10" w:hAnsi="Latin Modern Roman Demi 10"/>
          <w:i/>
          <w:iCs/>
          <w:szCs w:val="28"/>
        </w:rPr>
        <w:t>j</w:t>
      </w:r>
      <w:r w:rsidRPr="008341DC">
        <w:rPr>
          <w:rFonts w:ascii="Latin Modern Roman Demi 10" w:hAnsi="Latin Modern Roman Demi 10"/>
          <w:szCs w:val="28"/>
        </w:rPr>
        <w:t xml:space="preserve">] := </w:t>
      </w:r>
      <w:r w:rsidRPr="008341DC">
        <w:rPr>
          <w:rFonts w:ascii="Latin Modern Roman Demi 10" w:hAnsi="Latin Modern Roman Demi 10"/>
          <w:i/>
          <w:iCs/>
          <w:szCs w:val="28"/>
        </w:rPr>
        <w:t>C</w:t>
      </w:r>
      <w:r w:rsidRPr="008341DC">
        <w:rPr>
          <w:rFonts w:ascii="Latin Modern Roman Demi 10" w:hAnsi="Latin Modern Roman Demi 10"/>
          <w:szCs w:val="28"/>
        </w:rPr>
        <w:t>[</w:t>
      </w:r>
      <w:proofErr w:type="spellStart"/>
      <w:r w:rsidRPr="008341DC">
        <w:rPr>
          <w:rFonts w:ascii="Latin Modern Roman Demi 10" w:hAnsi="Latin Modern Roman Demi 10"/>
          <w:i/>
          <w:iCs/>
          <w:szCs w:val="28"/>
        </w:rPr>
        <w:t>i</w:t>
      </w:r>
      <w:proofErr w:type="spellEnd"/>
      <w:r w:rsidRPr="008341DC">
        <w:rPr>
          <w:rFonts w:ascii="Latin Modern Roman Demi 10" w:hAnsi="Latin Modern Roman Demi 10"/>
          <w:szCs w:val="28"/>
        </w:rPr>
        <w:t xml:space="preserve">, </w:t>
      </w:r>
      <w:r w:rsidRPr="008341DC">
        <w:rPr>
          <w:rFonts w:ascii="Latin Modern Roman Demi 10" w:hAnsi="Latin Modern Roman Demi 10"/>
          <w:i/>
          <w:iCs/>
          <w:szCs w:val="28"/>
        </w:rPr>
        <w:t>j,</w:t>
      </w:r>
      <w:r w:rsidRPr="008341DC">
        <w:rPr>
          <w:rFonts w:ascii="Latin Modern Roman Demi 10" w:hAnsi="Latin Modern Roman Demi 10"/>
          <w:szCs w:val="28"/>
        </w:rPr>
        <w:t xml:space="preserve">] + </w:t>
      </w:r>
      <w:r w:rsidRPr="008341DC">
        <w:rPr>
          <w:rFonts w:ascii="Latin Modern Roman Demi 10" w:hAnsi="Latin Modern Roman Demi 10"/>
          <w:i/>
          <w:iCs/>
          <w:szCs w:val="28"/>
        </w:rPr>
        <w:t>A</w:t>
      </w:r>
      <w:r w:rsidRPr="008341DC">
        <w:rPr>
          <w:rFonts w:ascii="Latin Modern Roman Demi 10" w:hAnsi="Latin Modern Roman Demi 10"/>
          <w:szCs w:val="28"/>
        </w:rPr>
        <w:t>[</w:t>
      </w:r>
      <w:proofErr w:type="spellStart"/>
      <w:r w:rsidRPr="008341DC">
        <w:rPr>
          <w:rFonts w:ascii="Latin Modern Roman Demi 10" w:hAnsi="Latin Modern Roman Demi 10"/>
          <w:i/>
          <w:iCs/>
          <w:szCs w:val="28"/>
        </w:rPr>
        <w:t>i</w:t>
      </w:r>
      <w:proofErr w:type="spellEnd"/>
      <w:r w:rsidRPr="008341DC">
        <w:rPr>
          <w:rFonts w:ascii="Latin Modern Roman Demi 10" w:hAnsi="Latin Modern Roman Demi 10"/>
          <w:szCs w:val="28"/>
        </w:rPr>
        <w:t xml:space="preserve">, </w:t>
      </w:r>
      <w:r w:rsidRPr="008341DC">
        <w:rPr>
          <w:rFonts w:ascii="Latin Modern Roman Demi 10" w:hAnsi="Latin Modern Roman Demi 10"/>
          <w:i/>
          <w:iCs/>
          <w:szCs w:val="28"/>
        </w:rPr>
        <w:t>k</w:t>
      </w:r>
      <w:r w:rsidRPr="008341DC">
        <w:rPr>
          <w:rFonts w:ascii="Latin Modern Roman Demi 10" w:hAnsi="Latin Modern Roman Demi 10"/>
          <w:szCs w:val="28"/>
        </w:rPr>
        <w:t xml:space="preserve">] * </w:t>
      </w:r>
      <w:r w:rsidRPr="008341DC">
        <w:rPr>
          <w:rFonts w:ascii="Latin Modern Roman Demi 10" w:hAnsi="Latin Modern Roman Demi 10"/>
          <w:i/>
          <w:iCs/>
          <w:szCs w:val="28"/>
        </w:rPr>
        <w:t>B</w:t>
      </w:r>
      <w:r w:rsidRPr="008341DC">
        <w:rPr>
          <w:rFonts w:ascii="Latin Modern Roman Demi 10" w:hAnsi="Latin Modern Roman Demi 10"/>
          <w:szCs w:val="28"/>
        </w:rPr>
        <w:t>[</w:t>
      </w:r>
      <w:r w:rsidRPr="008341DC">
        <w:rPr>
          <w:rFonts w:ascii="Latin Modern Roman Demi 10" w:hAnsi="Latin Modern Roman Demi 10"/>
          <w:i/>
          <w:iCs/>
          <w:szCs w:val="28"/>
        </w:rPr>
        <w:t>k</w:t>
      </w:r>
      <w:r w:rsidRPr="008341DC">
        <w:rPr>
          <w:rFonts w:ascii="Latin Modern Roman Demi 10" w:hAnsi="Latin Modern Roman Demi 10"/>
          <w:szCs w:val="28"/>
        </w:rPr>
        <w:t xml:space="preserve">, </w:t>
      </w:r>
      <w:r w:rsidRPr="008341DC">
        <w:rPr>
          <w:rFonts w:ascii="Latin Modern Roman Demi 10" w:hAnsi="Latin Modern Roman Demi 10"/>
          <w:i/>
          <w:iCs/>
          <w:szCs w:val="28"/>
        </w:rPr>
        <w:t>j</w:t>
      </w:r>
      <w:r w:rsidRPr="008341DC">
        <w:rPr>
          <w:rFonts w:ascii="Latin Modern Roman Demi 10" w:hAnsi="Latin Modern Roman Demi 10"/>
          <w:szCs w:val="28"/>
        </w:rPr>
        <w:t xml:space="preserve">] </w:t>
      </w:r>
      <w:r w:rsidR="008341DC">
        <w:rPr>
          <w:rFonts w:ascii="Latin Modern Roman Demi 10" w:hAnsi="Latin Modern Roman Demi 10"/>
          <w:szCs w:val="28"/>
        </w:rPr>
        <w:t xml:space="preserve">  </w:t>
      </w:r>
      <w:r w:rsidR="008341DC">
        <w:rPr>
          <w:rFonts w:ascii="Latin Modern Roman Demi 10" w:hAnsi="Latin Modern Roman Demi 10"/>
          <w:color w:val="FF0000"/>
          <w:szCs w:val="28"/>
        </w:rPr>
        <w:t>O(1)</w:t>
      </w:r>
    </w:p>
    <w:p w14:paraId="3E25C42C" w14:textId="77777777" w:rsidR="00BD7B38" w:rsidRPr="008341DC" w:rsidRDefault="00BD7B38" w:rsidP="00BD7B38">
      <w:pPr>
        <w:pStyle w:val="ListParagraph"/>
        <w:numPr>
          <w:ilvl w:val="8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i/>
          <w:iCs/>
          <w:szCs w:val="28"/>
        </w:rPr>
        <w:t xml:space="preserve">         </w:t>
      </w:r>
      <w:r w:rsidRPr="008341DC">
        <w:rPr>
          <w:rFonts w:ascii="Latin Modern Roman Demi 10" w:hAnsi="Latin Modern Roman Demi 10"/>
          <w:b/>
          <w:bCs/>
          <w:szCs w:val="28"/>
        </w:rPr>
        <w:t xml:space="preserve">end </w:t>
      </w:r>
      <w:r w:rsidRPr="008341DC">
        <w:rPr>
          <w:rFonts w:ascii="MS Mincho" w:eastAsia="MS Mincho" w:hAnsi="MS Mincho" w:cs="MS Mincho"/>
          <w:szCs w:val="28"/>
        </w:rPr>
        <w:t> </w:t>
      </w:r>
    </w:p>
    <w:p w14:paraId="069425DE" w14:textId="3C9CC9FD" w:rsidR="00BD7B38" w:rsidRPr="008341DC" w:rsidRDefault="00BD7B38" w:rsidP="00BD7B38">
      <w:pPr>
        <w:pStyle w:val="ListParagraph"/>
        <w:numPr>
          <w:ilvl w:val="8"/>
          <w:numId w:val="1"/>
        </w:numPr>
        <w:rPr>
          <w:rFonts w:ascii="Latin Modern Roman Demi 10" w:hAnsi="Latin Modern Roman Demi 10"/>
          <w:szCs w:val="28"/>
        </w:rPr>
      </w:pPr>
      <w:r w:rsidRPr="008341DC">
        <w:rPr>
          <w:rFonts w:ascii="Latin Modern Roman Demi 10" w:hAnsi="Latin Modern Roman Demi 10"/>
          <w:b/>
          <w:bCs/>
          <w:szCs w:val="28"/>
        </w:rPr>
        <w:t xml:space="preserve">    end </w:t>
      </w:r>
      <w:r w:rsidRPr="008341DC">
        <w:rPr>
          <w:rFonts w:ascii="MS Mincho" w:eastAsia="MS Mincho" w:hAnsi="MS Mincho" w:cs="MS Mincho"/>
          <w:szCs w:val="28"/>
        </w:rPr>
        <w:t> </w:t>
      </w:r>
    </w:p>
    <w:p w14:paraId="21D7D210" w14:textId="77777777" w:rsidR="00BD7B38" w:rsidRDefault="00BD7B38" w:rsidP="00BD7B38">
      <w:pPr>
        <w:ind w:left="720"/>
        <w:rPr>
          <w:rFonts w:ascii="Latin Modern Roman Demi 10" w:hAnsi="Latin Modern Roman Demi 10"/>
          <w:b/>
          <w:bCs/>
          <w:szCs w:val="28"/>
        </w:rPr>
      </w:pPr>
    </w:p>
    <w:p w14:paraId="0A1F3CFF" w14:textId="0291EAE0" w:rsidR="008341DC" w:rsidRPr="00901B46" w:rsidRDefault="00633735" w:rsidP="00BD7B38">
      <w:pPr>
        <w:ind w:left="720"/>
        <w:rPr>
          <w:rFonts w:ascii="Latin Modern Roman Demi 10" w:eastAsiaTheme="minorEastAsia" w:hAnsi="Latin Modern Roman Demi 1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</m:t>
              </m: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Ο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</m:oMath>
      </m:oMathPara>
    </w:p>
    <w:p w14:paraId="6E0124DF" w14:textId="77777777" w:rsidR="00863988" w:rsidRPr="00633735" w:rsidRDefault="00863988" w:rsidP="00BD7B38">
      <w:pPr>
        <w:ind w:left="720"/>
        <w:rPr>
          <w:rFonts w:ascii="Latin Modern Roman Demi 10" w:hAnsi="Latin Modern Roman Demi 10"/>
          <w:bCs/>
          <w:sz w:val="28"/>
        </w:rPr>
      </w:pPr>
    </w:p>
    <w:p w14:paraId="4D2AF1BE" w14:textId="77777777" w:rsidR="00AD4889" w:rsidRPr="008341DC" w:rsidRDefault="00BD7B38" w:rsidP="00BD7B3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procedure </w:t>
      </w: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mystery </w:t>
      </w:r>
      <w:r w:rsidRPr="008341DC">
        <w:rPr>
          <w:rFonts w:ascii="Latin Modern Roman Demi 10" w:hAnsi="Latin Modern Roman Demi 10" w:cs="Times"/>
          <w:color w:val="000000"/>
          <w:szCs w:val="28"/>
        </w:rPr>
        <w:t>(</w:t>
      </w: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n</w:t>
      </w:r>
      <w:r w:rsidRPr="008341DC">
        <w:rPr>
          <w:rFonts w:ascii="Latin Modern Roman Demi 10" w:hAnsi="Latin Modern Roman Demi 10" w:cs="Times"/>
          <w:color w:val="000000"/>
          <w:szCs w:val="28"/>
        </w:rPr>
        <w:t xml:space="preserve">: integer); </w:t>
      </w:r>
    </w:p>
    <w:p w14:paraId="6C588BCA" w14:textId="77777777" w:rsidR="00AD4889" w:rsidRPr="008341DC" w:rsidRDefault="00AD4889" w:rsidP="00AD4889">
      <w:pPr>
        <w:pStyle w:val="ListParagraph"/>
        <w:widowControl w:val="0"/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</w:t>
      </w:r>
      <w:proofErr w:type="spellStart"/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>var</w:t>
      </w:r>
      <w:proofErr w:type="spellEnd"/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</w:t>
      </w:r>
      <w:r w:rsidR="00BD7B38" w:rsidRPr="008341DC">
        <w:rPr>
          <w:rFonts w:ascii="MS Mincho" w:eastAsia="MS Mincho" w:hAnsi="MS Mincho" w:cs="MS Mincho"/>
          <w:color w:val="000000"/>
          <w:szCs w:val="28"/>
        </w:rPr>
        <w:t> </w:t>
      </w:r>
    </w:p>
    <w:p w14:paraId="0E932E6D" w14:textId="45E5663E" w:rsidR="00AD4889" w:rsidRPr="008341DC" w:rsidRDefault="00AD4889" w:rsidP="00AD4889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,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j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,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k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: integer; </w:t>
      </w:r>
      <w:proofErr w:type="gramStart"/>
      <w:r w:rsidR="00901B46">
        <w:rPr>
          <w:rFonts w:ascii="Latin Modern Roman Demi 10" w:hAnsi="Latin Modern Roman Demi 10"/>
          <w:color w:val="FF0000"/>
          <w:szCs w:val="28"/>
        </w:rPr>
        <w:t>O(</w:t>
      </w:r>
      <w:proofErr w:type="gramEnd"/>
      <w:r w:rsidR="00901B46">
        <w:rPr>
          <w:rFonts w:ascii="Latin Modern Roman Demi 10" w:hAnsi="Latin Modern Roman Demi 10"/>
          <w:color w:val="FF0000"/>
          <w:szCs w:val="28"/>
        </w:rPr>
        <w:t>1)</w:t>
      </w:r>
    </w:p>
    <w:p w14:paraId="2B1DD64B" w14:textId="77777777" w:rsidR="00AD4889" w:rsidRPr="008341DC" w:rsidRDefault="00AD4889" w:rsidP="00AD4889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 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begin </w:t>
      </w:r>
      <w:r w:rsidR="00BD7B38" w:rsidRPr="008341DC">
        <w:rPr>
          <w:rFonts w:ascii="MS Mincho" w:eastAsia="MS Mincho" w:hAnsi="MS Mincho" w:cs="MS Mincho"/>
          <w:color w:val="000000"/>
          <w:szCs w:val="28"/>
        </w:rPr>
        <w:t> </w:t>
      </w:r>
    </w:p>
    <w:p w14:paraId="3C592A9A" w14:textId="12C2A39B" w:rsidR="00AD4889" w:rsidRPr="008341DC" w:rsidRDefault="00AD4889" w:rsidP="00AD4889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for </w:t>
      </w:r>
      <w:proofErr w:type="spellStart"/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>:=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 1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to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n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-1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do </w:t>
      </w:r>
      <w:r w:rsidR="00901B46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</w:t>
      </w:r>
      <w:r w:rsidR="00901B46">
        <w:rPr>
          <w:rFonts w:ascii="Latin Modern Roman Demi 10" w:hAnsi="Latin Modern Roman Demi 10"/>
          <w:color w:val="FF0000"/>
          <w:szCs w:val="28"/>
        </w:rPr>
        <w:t>O(n</w:t>
      </w:r>
      <w:r w:rsidR="00901B46">
        <w:rPr>
          <w:rFonts w:ascii="Latin Modern Roman Demi 10" w:hAnsi="Latin Modern Roman Demi 10"/>
          <w:color w:val="FF0000"/>
          <w:szCs w:val="28"/>
        </w:rPr>
        <w:t>)</w:t>
      </w:r>
    </w:p>
    <w:p w14:paraId="765AB0E7" w14:textId="384258AF" w:rsidR="00AD4889" w:rsidRPr="008341DC" w:rsidRDefault="00AD4889" w:rsidP="00AD4889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for </w:t>
      </w:r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j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:=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 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+ 1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to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n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do </w:t>
      </w:r>
      <w:r w:rsidR="00BD7B38" w:rsidRPr="008341DC">
        <w:rPr>
          <w:rFonts w:ascii="MS Mincho" w:eastAsia="MS Mincho" w:hAnsi="MS Mincho" w:cs="MS Mincho"/>
          <w:color w:val="000000"/>
          <w:szCs w:val="28"/>
        </w:rPr>
        <w:t> </w:t>
      </w:r>
      <w:r w:rsidR="00901B46" w:rsidRPr="00901B46">
        <w:rPr>
          <w:rFonts w:ascii="Latin Modern Roman Demi 10" w:hAnsi="Latin Modern Roman Demi 10"/>
          <w:color w:val="FF0000"/>
          <w:szCs w:val="28"/>
        </w:rPr>
        <w:t xml:space="preserve"> </w:t>
      </w:r>
      <w:r w:rsidR="00901B46">
        <w:rPr>
          <w:rFonts w:ascii="Latin Modern Roman Demi 10" w:hAnsi="Latin Modern Roman Demi 10"/>
          <w:color w:val="FF0000"/>
          <w:szCs w:val="28"/>
        </w:rPr>
        <w:t>O(n</w:t>
      </w:r>
      <w:r w:rsidR="00901B46">
        <w:rPr>
          <w:rFonts w:ascii="Latin Modern Roman Demi 10" w:hAnsi="Latin Modern Roman Demi 10"/>
          <w:color w:val="FF0000"/>
          <w:szCs w:val="28"/>
        </w:rPr>
        <w:t>)</w:t>
      </w:r>
    </w:p>
    <w:p w14:paraId="71E9F05E" w14:textId="04B1A1C6" w:rsidR="00AD4889" w:rsidRPr="008341DC" w:rsidRDefault="00AD4889" w:rsidP="00AD4889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for </w:t>
      </w:r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k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: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= 1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to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j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>do</w:t>
      </w:r>
      <w:r w:rsidR="00BD7B38" w:rsidRPr="008341DC">
        <w:rPr>
          <w:rFonts w:ascii="MS Mincho" w:eastAsia="MS Mincho" w:hAnsi="MS Mincho" w:cs="MS Mincho"/>
          <w:b/>
          <w:bCs/>
          <w:color w:val="000000"/>
          <w:szCs w:val="28"/>
        </w:rPr>
        <w:t> </w:t>
      </w:r>
      <w:r w:rsidR="00901B46">
        <w:rPr>
          <w:rFonts w:ascii="MS Mincho" w:eastAsia="MS Mincho" w:hAnsi="MS Mincho" w:cs="MS Mincho"/>
          <w:b/>
          <w:bCs/>
          <w:color w:val="000000"/>
          <w:szCs w:val="28"/>
        </w:rPr>
        <w:t xml:space="preserve"> </w:t>
      </w:r>
      <w:r w:rsidR="00901B46">
        <w:rPr>
          <w:rFonts w:ascii="Latin Modern Roman Demi 10" w:hAnsi="Latin Modern Roman Demi 10"/>
          <w:color w:val="FF0000"/>
          <w:szCs w:val="28"/>
        </w:rPr>
        <w:t>O(n</w:t>
      </w:r>
      <w:r w:rsidR="00901B46">
        <w:rPr>
          <w:rFonts w:ascii="Latin Modern Roman Demi 10" w:hAnsi="Latin Modern Roman Demi 10"/>
          <w:color w:val="FF0000"/>
          <w:szCs w:val="28"/>
        </w:rPr>
        <w:t>)</w:t>
      </w:r>
    </w:p>
    <w:p w14:paraId="01314CFF" w14:textId="71A0147F" w:rsidR="00AD4889" w:rsidRPr="008341DC" w:rsidRDefault="00AD4889" w:rsidP="00AD4889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      </w:t>
      </w:r>
      <w:proofErr w:type="gramStart"/>
      <w:r w:rsidR="00BD7B38" w:rsidRPr="008341DC">
        <w:rPr>
          <w:rFonts w:ascii="Latin Modern Roman Demi 10" w:hAnsi="Latin Modern Roman Demi 10" w:cs="Times"/>
          <w:color w:val="000000"/>
          <w:szCs w:val="28"/>
        </w:rPr>
        <w:t>{ some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 statement requiring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O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(1) time } </w:t>
      </w:r>
      <w:r w:rsidR="00BD7B38" w:rsidRPr="008341DC">
        <w:rPr>
          <w:rFonts w:ascii="MS Mincho" w:eastAsia="MS Mincho" w:hAnsi="MS Mincho" w:cs="MS Mincho"/>
          <w:color w:val="000000"/>
          <w:szCs w:val="28"/>
        </w:rPr>
        <w:t> </w:t>
      </w:r>
      <w:r w:rsidR="00901B46" w:rsidRPr="00901B46">
        <w:rPr>
          <w:rFonts w:ascii="Latin Modern Roman Demi 10" w:hAnsi="Latin Modern Roman Demi 10"/>
          <w:color w:val="FF0000"/>
          <w:szCs w:val="28"/>
        </w:rPr>
        <w:t xml:space="preserve"> </w:t>
      </w:r>
      <w:proofErr w:type="gramStart"/>
      <w:r w:rsidR="00901B46">
        <w:rPr>
          <w:rFonts w:ascii="Latin Modern Roman Demi 10" w:hAnsi="Latin Modern Roman Demi 10"/>
          <w:color w:val="FF0000"/>
          <w:szCs w:val="28"/>
        </w:rPr>
        <w:t>O(</w:t>
      </w:r>
      <w:proofErr w:type="gramEnd"/>
      <w:r w:rsidR="00901B46">
        <w:rPr>
          <w:rFonts w:ascii="Latin Modern Roman Demi 10" w:hAnsi="Latin Modern Roman Demi 10"/>
          <w:color w:val="FF0000"/>
          <w:szCs w:val="28"/>
        </w:rPr>
        <w:t>1)</w:t>
      </w:r>
    </w:p>
    <w:p w14:paraId="761B9123" w14:textId="77777777" w:rsidR="00901B46" w:rsidRPr="00901B46" w:rsidRDefault="00AD4889" w:rsidP="00901B46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MS Mincho" w:eastAsia="MS Mincho" w:hAnsi="MS Mincho" w:cs="MS Mincho"/>
          <w:color w:val="000000"/>
          <w:szCs w:val="28"/>
        </w:rPr>
        <w:t xml:space="preserve">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>en</w:t>
      </w:r>
      <w:r w:rsidR="00901B46">
        <w:rPr>
          <w:rFonts w:ascii="Latin Modern Roman Demi 10" w:hAnsi="Latin Modern Roman Demi 10" w:cs="Times"/>
          <w:b/>
          <w:bCs/>
          <w:color w:val="000000"/>
          <w:szCs w:val="28"/>
        </w:rPr>
        <w:t>d</w:t>
      </w:r>
    </w:p>
    <w:p w14:paraId="40A8110C" w14:textId="5BA262AE" w:rsidR="00901B46" w:rsidRPr="00901B46" w:rsidRDefault="00901B46" w:rsidP="00901B46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b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  <m:ctrlPr>
              <w:rPr>
                <w:rFonts w:ascii="Cambria Math" w:hAnsi="Cambria Math"/>
                <w:bCs/>
                <w:i/>
                <w:sz w:val="28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, 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Ο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Ο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n</m:t>
            </m:r>
          </m:e>
        </m:d>
      </m:oMath>
    </w:p>
    <w:p w14:paraId="18AE4B39" w14:textId="12D6E5DE" w:rsidR="008341DC" w:rsidRPr="00901B46" w:rsidRDefault="00901B46" w:rsidP="00901B46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Ο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e>
        </m:d>
      </m:oMath>
    </w:p>
    <w:p w14:paraId="197053B6" w14:textId="77777777" w:rsidR="00AD4889" w:rsidRPr="008341DC" w:rsidRDefault="00BD7B38" w:rsidP="00AD4889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lastRenderedPageBreak/>
        <w:t xml:space="preserve">procedure </w:t>
      </w:r>
      <w:proofErr w:type="spellStart"/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veryodd</w:t>
      </w:r>
      <w:proofErr w:type="spellEnd"/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</w:t>
      </w:r>
      <w:proofErr w:type="gramStart"/>
      <w:r w:rsidRPr="008341DC">
        <w:rPr>
          <w:rFonts w:ascii="Latin Modern Roman Demi 10" w:hAnsi="Latin Modern Roman Demi 10" w:cs="Times"/>
          <w:color w:val="000000"/>
          <w:szCs w:val="28"/>
        </w:rPr>
        <w:t xml:space="preserve">( </w:t>
      </w: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n</w:t>
      </w:r>
      <w:proofErr w:type="gramEnd"/>
      <w:r w:rsidRPr="008341DC">
        <w:rPr>
          <w:rFonts w:ascii="Latin Modern Roman Demi 10" w:hAnsi="Latin Modern Roman Demi 10" w:cs="Times"/>
          <w:color w:val="000000"/>
          <w:szCs w:val="28"/>
        </w:rPr>
        <w:t xml:space="preserve">: integer ); </w:t>
      </w:r>
    </w:p>
    <w:p w14:paraId="7C790036" w14:textId="77777777" w:rsidR="00AD4889" w:rsidRPr="008341DC" w:rsidRDefault="00AD4889" w:rsidP="00AD488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MS Mincho" w:eastAsia="MS Mincho" w:hAnsi="MS Mincho" w:cs="MS Mincho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</w:t>
      </w:r>
      <w:proofErr w:type="spellStart"/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>var</w:t>
      </w:r>
      <w:proofErr w:type="spellEnd"/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</w:t>
      </w:r>
      <w:r w:rsidR="00BD7B38" w:rsidRPr="008341DC">
        <w:rPr>
          <w:rFonts w:ascii="MS Mincho" w:eastAsia="MS Mincho" w:hAnsi="MS Mincho" w:cs="MS Mincho"/>
          <w:color w:val="000000"/>
          <w:szCs w:val="28"/>
        </w:rPr>
        <w:t> </w:t>
      </w:r>
    </w:p>
    <w:p w14:paraId="546CF800" w14:textId="1A626ECF" w:rsidR="00AD4889" w:rsidRPr="008341DC" w:rsidRDefault="00AD4889" w:rsidP="00AD488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,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j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,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x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,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y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: </w:t>
      </w:r>
      <w:proofErr w:type="gramStart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integer; </w:t>
      </w:r>
      <w:r w:rsidR="002E3B64">
        <w:rPr>
          <w:rFonts w:ascii="Latin Modern Roman Demi 10" w:hAnsi="Latin Modern Roman Demi 10" w:cs="Times"/>
          <w:color w:val="000000"/>
          <w:szCs w:val="28"/>
        </w:rPr>
        <w:t xml:space="preserve"> </w:t>
      </w:r>
      <w:r w:rsidR="002E3B64">
        <w:rPr>
          <w:rFonts w:ascii="Latin Modern Roman Demi 10" w:hAnsi="Latin Modern Roman Demi 10"/>
          <w:color w:val="FF0000"/>
          <w:szCs w:val="28"/>
        </w:rPr>
        <w:t>O</w:t>
      </w:r>
      <w:proofErr w:type="gramEnd"/>
      <w:r w:rsidR="002E3B64">
        <w:rPr>
          <w:rFonts w:ascii="Latin Modern Roman Demi 10" w:hAnsi="Latin Modern Roman Demi 10"/>
          <w:color w:val="FF0000"/>
          <w:szCs w:val="28"/>
        </w:rPr>
        <w:t>(1)</w:t>
      </w:r>
      <w:r w:rsidRPr="008341DC">
        <w:rPr>
          <w:rFonts w:ascii="Latin Modern Roman Demi 10" w:hAnsi="Latin Modern Roman Demi 10" w:cs="Times"/>
          <w:color w:val="000000"/>
          <w:szCs w:val="28"/>
        </w:rPr>
        <w:br/>
        <w:t xml:space="preserve">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begin </w:t>
      </w:r>
    </w:p>
    <w:p w14:paraId="783E6661" w14:textId="491E2CB9" w:rsidR="00AD4889" w:rsidRPr="008341DC" w:rsidRDefault="00AD4889" w:rsidP="00AD4889">
      <w:pPr>
        <w:pStyle w:val="ListParagraph"/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for </w:t>
      </w:r>
      <w:proofErr w:type="spellStart"/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: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= 1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to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n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>do</w:t>
      </w:r>
      <w:r w:rsidR="00BD7B38" w:rsidRPr="008341DC">
        <w:rPr>
          <w:rFonts w:ascii="MS Mincho" w:eastAsia="MS Mincho" w:hAnsi="MS Mincho" w:cs="MS Mincho"/>
          <w:b/>
          <w:bCs/>
          <w:color w:val="000000"/>
          <w:szCs w:val="28"/>
        </w:rPr>
        <w:t> </w:t>
      </w:r>
      <w:r w:rsidR="002E3B64">
        <w:rPr>
          <w:rFonts w:ascii="MS Mincho" w:eastAsia="MS Mincho" w:hAnsi="MS Mincho" w:cs="MS Mincho"/>
          <w:b/>
          <w:bCs/>
          <w:color w:val="000000"/>
          <w:szCs w:val="28"/>
        </w:rPr>
        <w:t xml:space="preserve"> </w:t>
      </w:r>
      <w:r w:rsidR="002E3B64">
        <w:rPr>
          <w:rFonts w:ascii="Latin Modern Roman Demi 10" w:hAnsi="Latin Modern Roman Demi 10"/>
          <w:color w:val="FF0000"/>
          <w:szCs w:val="28"/>
        </w:rPr>
        <w:t>O(n</w:t>
      </w:r>
      <w:r w:rsidR="002E3B64">
        <w:rPr>
          <w:rFonts w:ascii="Latin Modern Roman Demi 10" w:hAnsi="Latin Modern Roman Demi 10"/>
          <w:color w:val="FF0000"/>
          <w:szCs w:val="28"/>
        </w:rPr>
        <w:t>)</w:t>
      </w:r>
    </w:p>
    <w:p w14:paraId="10E9AE0B" w14:textId="1A1111BC" w:rsidR="00080B6D" w:rsidRPr="008341DC" w:rsidRDefault="00AD4889" w:rsidP="00D972FB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Courier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if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odd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(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)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then begin </w:t>
      </w:r>
      <w:proofErr w:type="gramStart"/>
      <w:r w:rsidR="002E3B64">
        <w:rPr>
          <w:rFonts w:ascii="Latin Modern Roman Demi 10" w:hAnsi="Latin Modern Roman Demi 10"/>
          <w:color w:val="FF0000"/>
          <w:szCs w:val="28"/>
        </w:rPr>
        <w:t>O(</w:t>
      </w:r>
      <w:proofErr w:type="gramEnd"/>
      <w:r w:rsidR="002E3B64">
        <w:rPr>
          <w:rFonts w:ascii="Latin Modern Roman Demi 10" w:hAnsi="Latin Modern Roman Demi 10"/>
          <w:color w:val="FF0000"/>
          <w:szCs w:val="28"/>
        </w:rPr>
        <w:t>1)</w:t>
      </w:r>
    </w:p>
    <w:p w14:paraId="35F2596A" w14:textId="15D7B699" w:rsidR="00080B6D" w:rsidRPr="008341DC" w:rsidRDefault="002E3B64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Times"/>
          <w:b/>
          <w:bCs/>
          <w:color w:val="000000"/>
          <w:szCs w:val="28"/>
        </w:rPr>
      </w:pPr>
      <w:r>
        <w:rPr>
          <w:rFonts w:ascii="Latin Modern Roman Demi 10" w:hAnsi="Latin Modern Roman Demi 10" w:cs="Courier"/>
          <w:color w:val="000000"/>
          <w:szCs w:val="28"/>
        </w:rPr>
        <w:tab/>
        <w:t xml:space="preserve">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for </w:t>
      </w:r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j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: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= 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to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n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do </w:t>
      </w:r>
      <w:r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</w:t>
      </w:r>
      <w:r>
        <w:rPr>
          <w:rFonts w:ascii="Latin Modern Roman Demi 10" w:hAnsi="Latin Modern Roman Demi 10"/>
          <w:color w:val="FF0000"/>
          <w:szCs w:val="28"/>
        </w:rPr>
        <w:t>O(n</w:t>
      </w:r>
      <w:r>
        <w:rPr>
          <w:rFonts w:ascii="Latin Modern Roman Demi 10" w:hAnsi="Latin Modern Roman Demi 10"/>
          <w:color w:val="FF0000"/>
          <w:szCs w:val="28"/>
        </w:rPr>
        <w:t>)</w:t>
      </w:r>
    </w:p>
    <w:p w14:paraId="0C9A350D" w14:textId="65178A0F" w:rsidR="00080B6D" w:rsidRPr="008341DC" w:rsidRDefault="00080B6D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Times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      </w:t>
      </w:r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x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: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= 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x</w:t>
      </w:r>
      <w:proofErr w:type="spellEnd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+ 1; </w:t>
      </w:r>
      <w:r w:rsidR="002E3B64">
        <w:rPr>
          <w:rFonts w:ascii="Latin Modern Roman Demi 10" w:hAnsi="Latin Modern Roman Demi 10" w:cs="Times"/>
          <w:color w:val="000000"/>
          <w:szCs w:val="28"/>
        </w:rPr>
        <w:t xml:space="preserve"> </w:t>
      </w:r>
      <w:r w:rsidR="002E3B64">
        <w:rPr>
          <w:rFonts w:ascii="Latin Modern Roman Demi 10" w:hAnsi="Latin Modern Roman Demi 10"/>
          <w:color w:val="FF0000"/>
          <w:szCs w:val="28"/>
        </w:rPr>
        <w:t>O(1)</w:t>
      </w:r>
    </w:p>
    <w:p w14:paraId="2BBC39B8" w14:textId="32E8BE36" w:rsidR="00080B6D" w:rsidRPr="008341DC" w:rsidRDefault="00080B6D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Times"/>
          <w:b/>
          <w:bCs/>
          <w:color w:val="000000"/>
          <w:szCs w:val="28"/>
        </w:rPr>
      </w:pP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      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for </w:t>
      </w:r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j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: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= 1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to 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i</w:t>
      </w:r>
      <w:proofErr w:type="spellEnd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do </w:t>
      </w:r>
      <w:r w:rsidR="002E3B64">
        <w:rPr>
          <w:rFonts w:ascii="Latin Modern Roman Demi 10" w:hAnsi="Latin Modern Roman Demi 10"/>
          <w:color w:val="FF0000"/>
          <w:szCs w:val="28"/>
        </w:rPr>
        <w:t>O(n</w:t>
      </w:r>
      <w:r w:rsidR="002E3B64">
        <w:rPr>
          <w:rFonts w:ascii="Latin Modern Roman Demi 10" w:hAnsi="Latin Modern Roman Demi 10"/>
          <w:color w:val="FF0000"/>
          <w:szCs w:val="28"/>
        </w:rPr>
        <w:t>)</w:t>
      </w:r>
    </w:p>
    <w:p w14:paraId="27152170" w14:textId="67C5AD79" w:rsidR="00080B6D" w:rsidRPr="008341DC" w:rsidRDefault="00080B6D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Times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          </w:t>
      </w:r>
      <w:proofErr w:type="gram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y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:</w:t>
      </w:r>
      <w:proofErr w:type="gramEnd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= </w:t>
      </w:r>
      <w:proofErr w:type="spellStart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y</w:t>
      </w:r>
      <w:proofErr w:type="spellEnd"/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+ l </w:t>
      </w:r>
      <w:r w:rsidR="002E3B64">
        <w:rPr>
          <w:rFonts w:ascii="Latin Modern Roman Demi 10" w:hAnsi="Latin Modern Roman Demi 10" w:cs="Times"/>
          <w:color w:val="000000"/>
          <w:szCs w:val="28"/>
        </w:rPr>
        <w:t xml:space="preserve"> </w:t>
      </w:r>
      <w:r w:rsidR="002E3B64">
        <w:rPr>
          <w:rFonts w:ascii="Latin Modern Roman Demi 10" w:hAnsi="Latin Modern Roman Demi 10"/>
          <w:color w:val="FF0000"/>
          <w:szCs w:val="28"/>
        </w:rPr>
        <w:t>O(1</w:t>
      </w:r>
      <w:r w:rsidR="002E3B64">
        <w:rPr>
          <w:rFonts w:ascii="Latin Modern Roman Demi 10" w:hAnsi="Latin Modern Roman Demi 10"/>
          <w:color w:val="FF0000"/>
          <w:szCs w:val="28"/>
        </w:rPr>
        <w:t>)</w:t>
      </w:r>
    </w:p>
    <w:p w14:paraId="5BE4C191" w14:textId="77777777" w:rsidR="00080B6D" w:rsidRPr="008341DC" w:rsidRDefault="00080B6D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Times"/>
          <w:b/>
          <w:bCs/>
          <w:color w:val="000000"/>
          <w:szCs w:val="28"/>
        </w:rPr>
      </w:pP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ab/>
        <w:t xml:space="preserve">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end </w:t>
      </w:r>
    </w:p>
    <w:p w14:paraId="4C72EB2C" w14:textId="23058C81" w:rsidR="00BD7B38" w:rsidRDefault="00080B6D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Times"/>
          <w:b/>
          <w:bCs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end </w:t>
      </w:r>
    </w:p>
    <w:p w14:paraId="2DFCFA07" w14:textId="77777777" w:rsidR="002E3B64" w:rsidRDefault="002E3B64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Times"/>
          <w:b/>
          <w:bCs/>
          <w:color w:val="000000"/>
          <w:szCs w:val="28"/>
        </w:rPr>
      </w:pPr>
    </w:p>
    <w:p w14:paraId="12C01A3F" w14:textId="55F1824F" w:rsidR="002E3B64" w:rsidRPr="007C5C28" w:rsidRDefault="002E3B64" w:rsidP="002E3B64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b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  <m:ctrlPr>
              <w:rPr>
                <w:rFonts w:ascii="Cambria Math" w:hAnsi="Cambria Math"/>
                <w:bCs/>
                <w:i/>
                <w:sz w:val="28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, 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Ο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Ο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Ο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Ο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e>
        </m:func>
      </m:oMath>
    </w:p>
    <w:p w14:paraId="0C2CD5C3" w14:textId="5E903E7E" w:rsidR="007C5C28" w:rsidRPr="007C5C28" w:rsidRDefault="007C5C28" w:rsidP="007C5C28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Ο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n</m:t>
            </m:r>
          </m:e>
        </m:d>
        <m:r>
          <w:rPr>
            <w:rFonts w:ascii="Cambria Math" w:eastAsiaTheme="minorEastAsia" w:hAnsi="Cambria Math" w:cs="Courier"/>
            <w:sz w:val="28"/>
          </w:rPr>
          <m:t>*2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Ο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n</m:t>
            </m:r>
          </m:e>
        </m:d>
      </m:oMath>
    </w:p>
    <w:p w14:paraId="6EBB9982" w14:textId="77777777" w:rsidR="002E3B64" w:rsidRPr="00901B46" w:rsidRDefault="002E3B64" w:rsidP="002E3B64">
      <w:pPr>
        <w:pStyle w:val="ListParagraph"/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360"/>
        <w:rPr>
          <w:rFonts w:ascii="Latin Modern Roman Demi 10" w:hAnsi="Latin Modern Roman Demi 10" w:cs="Courier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Ο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e>
        </m:d>
      </m:oMath>
    </w:p>
    <w:p w14:paraId="0A69AA8A" w14:textId="77777777" w:rsidR="002E3B64" w:rsidRPr="008341DC" w:rsidRDefault="002E3B64" w:rsidP="00080B6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Latin Modern Roman Demi 10" w:hAnsi="Latin Modern Roman Demi 10" w:cs="Courier"/>
          <w:color w:val="000000"/>
          <w:szCs w:val="28"/>
        </w:rPr>
      </w:pPr>
    </w:p>
    <w:p w14:paraId="03253D57" w14:textId="3F951B9B" w:rsidR="003C12FF" w:rsidRPr="008341DC" w:rsidRDefault="00BD7B38" w:rsidP="003C12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00" w:lineRule="atLeast"/>
        <w:rPr>
          <w:rFonts w:ascii="Latin Modern Roman Demi 10" w:hAnsi="Latin Modern Roman Demi 10" w:cs="Times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function </w:t>
      </w: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recursive </w:t>
      </w:r>
      <w:r w:rsidRPr="008341DC">
        <w:rPr>
          <w:rFonts w:ascii="Latin Modern Roman Demi 10" w:hAnsi="Latin Modern Roman Demi 10" w:cs="Times"/>
          <w:color w:val="000000"/>
          <w:szCs w:val="28"/>
        </w:rPr>
        <w:t>(</w:t>
      </w:r>
      <w:r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n</w:t>
      </w:r>
      <w:r w:rsidRPr="008341DC">
        <w:rPr>
          <w:rFonts w:ascii="Latin Modern Roman Demi 10" w:hAnsi="Latin Modern Roman Demi 10" w:cs="Times"/>
          <w:color w:val="000000"/>
          <w:szCs w:val="28"/>
        </w:rPr>
        <w:t xml:space="preserve">: </w:t>
      </w:r>
      <w:proofErr w:type="gramStart"/>
      <w:r w:rsidRPr="008341DC">
        <w:rPr>
          <w:rFonts w:ascii="Latin Modern Roman Demi 10" w:hAnsi="Latin Modern Roman Demi 10" w:cs="Times"/>
          <w:color w:val="000000"/>
          <w:szCs w:val="28"/>
        </w:rPr>
        <w:t>integer )</w:t>
      </w:r>
      <w:proofErr w:type="gramEnd"/>
      <w:r w:rsidRPr="008341DC">
        <w:rPr>
          <w:rFonts w:ascii="Latin Modern Roman Demi 10" w:hAnsi="Latin Modern Roman Demi 10" w:cs="Times"/>
          <w:color w:val="000000"/>
          <w:szCs w:val="28"/>
        </w:rPr>
        <w:t xml:space="preserve"> : </w:t>
      </w:r>
      <w:proofErr w:type="spellStart"/>
      <w:r w:rsidRPr="008341DC">
        <w:rPr>
          <w:rFonts w:ascii="Latin Modern Roman Demi 10" w:hAnsi="Latin Modern Roman Demi 10" w:cs="Times"/>
          <w:color w:val="000000"/>
          <w:szCs w:val="28"/>
        </w:rPr>
        <w:t>integer</w:t>
      </w:r>
      <w:proofErr w:type="spellEnd"/>
      <w:r w:rsidRPr="008341DC">
        <w:rPr>
          <w:rFonts w:ascii="Latin Modern Roman Demi 10" w:hAnsi="Latin Modern Roman Demi 10" w:cs="Times"/>
          <w:color w:val="000000"/>
          <w:szCs w:val="28"/>
        </w:rPr>
        <w:t xml:space="preserve">; </w:t>
      </w:r>
    </w:p>
    <w:p w14:paraId="514C0667" w14:textId="77777777" w:rsidR="003C12FF" w:rsidRPr="008341DC" w:rsidRDefault="00BD7B38" w:rsidP="003C12FF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firstLine="720"/>
        <w:rPr>
          <w:rFonts w:ascii="Latin Modern Roman Demi 10" w:hAnsi="Latin Modern Roman Demi 10" w:cs="Times"/>
          <w:b/>
          <w:bCs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begin </w:t>
      </w:r>
    </w:p>
    <w:p w14:paraId="6A4A983A" w14:textId="3C724DB0" w:rsidR="003C12FF" w:rsidRPr="008341DC" w:rsidRDefault="003C12FF" w:rsidP="003C12FF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1440"/>
        <w:rPr>
          <w:rFonts w:ascii="Latin Modern Roman Demi 10" w:hAnsi="Latin Modern Roman Demi 10" w:cs="Times"/>
          <w:b/>
          <w:bCs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if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 xml:space="preserve">n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&lt;= 1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then </w:t>
      </w:r>
      <w:proofErr w:type="gramStart"/>
      <w:r w:rsidR="007C5C28">
        <w:rPr>
          <w:rFonts w:ascii="Latin Modern Roman Demi 10" w:hAnsi="Latin Modern Roman Demi 10"/>
          <w:color w:val="FF0000"/>
          <w:szCs w:val="28"/>
        </w:rPr>
        <w:t>O(</w:t>
      </w:r>
      <w:proofErr w:type="gramEnd"/>
      <w:r w:rsidR="007C5C28">
        <w:rPr>
          <w:rFonts w:ascii="Latin Modern Roman Demi 10" w:hAnsi="Latin Modern Roman Demi 10"/>
          <w:color w:val="FF0000"/>
          <w:szCs w:val="28"/>
        </w:rPr>
        <w:t>1)</w:t>
      </w:r>
    </w:p>
    <w:p w14:paraId="1F89D56B" w14:textId="16FEE7E4" w:rsidR="003C12FF" w:rsidRPr="008341DC" w:rsidRDefault="003C12FF" w:rsidP="003C12FF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1440"/>
        <w:rPr>
          <w:rFonts w:ascii="Latin Modern Roman Demi 10" w:hAnsi="Latin Modern Roman Demi 10" w:cs="Times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return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(l</w:t>
      </w:r>
      <w:proofErr w:type="gramStart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) </w:t>
      </w:r>
      <w:r w:rsidR="007C5C28">
        <w:rPr>
          <w:rFonts w:ascii="Latin Modern Roman Demi 10" w:hAnsi="Latin Modern Roman Demi 10" w:cs="Times"/>
          <w:color w:val="000000"/>
          <w:szCs w:val="28"/>
        </w:rPr>
        <w:t xml:space="preserve"> </w:t>
      </w:r>
      <w:r w:rsidR="007C5C28">
        <w:rPr>
          <w:rFonts w:ascii="Latin Modern Roman Demi 10" w:hAnsi="Latin Modern Roman Demi 10"/>
          <w:color w:val="FF0000"/>
          <w:szCs w:val="28"/>
        </w:rPr>
        <w:t>O</w:t>
      </w:r>
      <w:proofErr w:type="gramEnd"/>
      <w:r w:rsidR="007C5C28">
        <w:rPr>
          <w:rFonts w:ascii="Latin Modern Roman Demi 10" w:hAnsi="Latin Modern Roman Demi 10"/>
          <w:color w:val="FF0000"/>
          <w:szCs w:val="28"/>
        </w:rPr>
        <w:t>(1)</w:t>
      </w:r>
    </w:p>
    <w:p w14:paraId="1291AFAD" w14:textId="77777777" w:rsidR="003C12FF" w:rsidRPr="008341DC" w:rsidRDefault="003C12FF" w:rsidP="003C12FF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1440"/>
        <w:rPr>
          <w:rFonts w:ascii="MS Mincho" w:eastAsia="MS Mincho" w:hAnsi="MS Mincho" w:cs="MS Mincho"/>
          <w:b/>
          <w:bCs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>else</w:t>
      </w:r>
      <w:r w:rsidR="00BD7B38" w:rsidRPr="008341DC">
        <w:rPr>
          <w:rFonts w:ascii="MS Mincho" w:eastAsia="MS Mincho" w:hAnsi="MS Mincho" w:cs="MS Mincho"/>
          <w:b/>
          <w:bCs/>
          <w:color w:val="000000"/>
          <w:szCs w:val="28"/>
        </w:rPr>
        <w:t> </w:t>
      </w:r>
    </w:p>
    <w:p w14:paraId="6D502EBA" w14:textId="2CDC63D7" w:rsidR="003C12FF" w:rsidRPr="008341DC" w:rsidRDefault="003C12FF" w:rsidP="003C12FF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1440"/>
        <w:rPr>
          <w:rFonts w:ascii="Latin Modern Roman Demi 10" w:hAnsi="Latin Modern Roman Demi 10" w:cs="Times"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    </w:t>
      </w:r>
      <w:r w:rsidR="00BD7B38"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return 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(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recursive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(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n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-1) + 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recursive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(</w:t>
      </w:r>
      <w:r w:rsidR="00BD7B38" w:rsidRPr="008341DC">
        <w:rPr>
          <w:rFonts w:ascii="Latin Modern Roman Demi 10" w:hAnsi="Latin Modern Roman Demi 10" w:cs="Times"/>
          <w:i/>
          <w:iCs/>
          <w:color w:val="000000"/>
          <w:szCs w:val="28"/>
        </w:rPr>
        <w:t>n</w:t>
      </w:r>
      <w:r w:rsidR="00BD7B38" w:rsidRPr="008341DC">
        <w:rPr>
          <w:rFonts w:ascii="Latin Modern Roman Demi 10" w:hAnsi="Latin Modern Roman Demi 10" w:cs="Times"/>
          <w:color w:val="000000"/>
          <w:szCs w:val="28"/>
        </w:rPr>
        <w:t>-1)</w:t>
      </w:r>
      <w:proofErr w:type="gramStart"/>
      <w:r w:rsidR="00BD7B38" w:rsidRPr="008341DC">
        <w:rPr>
          <w:rFonts w:ascii="Latin Modern Roman Demi 10" w:hAnsi="Latin Modern Roman Demi 10" w:cs="Times"/>
          <w:color w:val="000000"/>
          <w:szCs w:val="28"/>
        </w:rPr>
        <w:t xml:space="preserve">) </w:t>
      </w:r>
      <w:bookmarkStart w:id="0" w:name="_GoBack"/>
      <w:bookmarkEnd w:id="0"/>
      <w:r w:rsidR="007C5C28">
        <w:rPr>
          <w:rFonts w:ascii="Latin Modern Roman Demi 10" w:hAnsi="Latin Modern Roman Demi 10"/>
          <w:color w:val="FF0000"/>
          <w:szCs w:val="28"/>
        </w:rPr>
        <w:t>?</w:t>
      </w:r>
      <w:proofErr w:type="gramEnd"/>
    </w:p>
    <w:p w14:paraId="6EB431E7" w14:textId="124761FA" w:rsidR="007C5C28" w:rsidRDefault="00BD7B38" w:rsidP="007C5C28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1440"/>
        <w:rPr>
          <w:rFonts w:ascii="Latin Modern Roman Demi 10" w:hAnsi="Latin Modern Roman Demi 10" w:cs="Times"/>
          <w:b/>
          <w:bCs/>
          <w:color w:val="000000"/>
          <w:szCs w:val="28"/>
        </w:rPr>
      </w:pPr>
      <w:r w:rsidRPr="008341DC">
        <w:rPr>
          <w:rFonts w:ascii="Latin Modern Roman Demi 10" w:hAnsi="Latin Modern Roman Demi 10" w:cs="Times"/>
          <w:b/>
          <w:bCs/>
          <w:color w:val="000000"/>
          <w:szCs w:val="28"/>
        </w:rPr>
        <w:t xml:space="preserve">end </w:t>
      </w:r>
    </w:p>
    <w:p w14:paraId="4E96C3FE" w14:textId="6A4EB48E" w:rsidR="006505A2" w:rsidRPr="006505A2" w:rsidRDefault="006505A2" w:rsidP="006505A2">
      <w:pPr>
        <w:widowControl w:val="0"/>
        <w:autoSpaceDE w:val="0"/>
        <w:autoSpaceDN w:val="0"/>
        <w:adjustRightInd w:val="0"/>
        <w:spacing w:after="240" w:line="400" w:lineRule="atLeast"/>
        <w:ind w:left="720"/>
        <w:rPr>
          <w:rFonts w:ascii="Latin Modern Roman Demi 10" w:hAnsi="Latin Modern Roman Demi 10" w:cs="Times"/>
          <w:bCs/>
          <w:color w:val="000000"/>
          <w:sz w:val="28"/>
          <w:szCs w:val="28"/>
        </w:rPr>
      </w:pPr>
      <w:proofErr w:type="gramStart"/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recursive(</w:t>
      </w:r>
      <w:proofErr w:type="gramEnd"/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2) requires 2 additional recursive calls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br/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recursive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(3) requires 6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 xml:space="preserve"> additional recursive calls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br/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recursive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(4) requires 14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 xml:space="preserve"> additional recursive calls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br/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recursive</w:t>
      </w: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(5) requires 30 additional recursive calls</w:t>
      </w:r>
    </w:p>
    <w:p w14:paraId="7A550336" w14:textId="7864D118" w:rsidR="00274ED3" w:rsidRPr="006505A2" w:rsidRDefault="006505A2" w:rsidP="006505A2">
      <w:pPr>
        <w:widowControl w:val="0"/>
        <w:autoSpaceDE w:val="0"/>
        <w:autoSpaceDN w:val="0"/>
        <w:adjustRightInd w:val="0"/>
        <w:spacing w:after="240" w:line="400" w:lineRule="atLeast"/>
        <w:ind w:left="720"/>
        <w:rPr>
          <w:rFonts w:ascii="Modern No. 20" w:eastAsiaTheme="minorEastAsia" w:hAnsi="Modern No. 20"/>
        </w:rPr>
      </w:pPr>
      <w:r w:rsidRPr="006505A2">
        <w:rPr>
          <w:rFonts w:ascii="Latin Modern Roman Demi 10" w:hAnsi="Latin Modern Roman Demi 10" w:cs="Times"/>
          <w:bCs/>
          <w:color w:val="000000"/>
          <w:sz w:val="28"/>
          <w:szCs w:val="28"/>
        </w:rPr>
        <w:t>mapping this as a function gives:</w:t>
      </w:r>
      <w:r>
        <w:rPr>
          <w:rFonts w:ascii="Latin Modern Roman Demi 10" w:hAnsi="Latin Modern Roman Demi 10" w:cs="Times"/>
          <w:b/>
          <w:bCs/>
          <w:color w:val="000000"/>
          <w:sz w:val="28"/>
          <w:szCs w:val="28"/>
        </w:rPr>
        <w:t xml:space="preserve"> </w:t>
      </w:r>
      <w:r>
        <w:rPr>
          <w:rFonts w:ascii="Latin Modern Roman Demi 10" w:eastAsiaTheme="minorEastAsia" w:hAnsi="Latin Modern Roman Demi 10" w:cs="Times"/>
          <w:b/>
          <w:bCs/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"/>
              <w:color w:val="000000"/>
              <w:sz w:val="28"/>
              <w:szCs w:val="28"/>
            </w:rPr>
            <m:t>-2=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Ο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</m:sSup>
            </m:e>
          </m:d>
        </m:oMath>
      </m:oMathPara>
    </w:p>
    <w:sectPr w:rsidR="00274ED3" w:rsidRPr="006505A2" w:rsidSect="009B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atin Modern Roman Demi 10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LM Roman 12">
    <w:charset w:val="00"/>
    <w:family w:val="auto"/>
    <w:pitch w:val="variable"/>
    <w:sig w:usb0="20000007" w:usb1="00000000" w:usb2="00000000" w:usb3="00000000" w:csb0="00000193" w:csb1="00000000"/>
  </w:font>
  <w:font w:name="Latin Modern Mono Slanted 10">
    <w:panose1 w:val="00000509000000000000"/>
    <w:charset w:val="00"/>
    <w:family w:val="auto"/>
    <w:pitch w:val="fixed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DD"/>
    <w:rsid w:val="0000426B"/>
    <w:rsid w:val="000470FF"/>
    <w:rsid w:val="00050229"/>
    <w:rsid w:val="00080B6D"/>
    <w:rsid w:val="00155796"/>
    <w:rsid w:val="00236EEC"/>
    <w:rsid w:val="00274586"/>
    <w:rsid w:val="00274ED3"/>
    <w:rsid w:val="002E3B64"/>
    <w:rsid w:val="00306240"/>
    <w:rsid w:val="003A15A4"/>
    <w:rsid w:val="003C12FF"/>
    <w:rsid w:val="003C6AB5"/>
    <w:rsid w:val="00445C0F"/>
    <w:rsid w:val="004673ED"/>
    <w:rsid w:val="004A1FDD"/>
    <w:rsid w:val="004B2E24"/>
    <w:rsid w:val="004D4C6D"/>
    <w:rsid w:val="005846C5"/>
    <w:rsid w:val="00633735"/>
    <w:rsid w:val="006505A2"/>
    <w:rsid w:val="006C1E83"/>
    <w:rsid w:val="007051CD"/>
    <w:rsid w:val="00723E38"/>
    <w:rsid w:val="007A5755"/>
    <w:rsid w:val="007C5C28"/>
    <w:rsid w:val="007E2742"/>
    <w:rsid w:val="007F661B"/>
    <w:rsid w:val="007F7169"/>
    <w:rsid w:val="008341DC"/>
    <w:rsid w:val="00863988"/>
    <w:rsid w:val="008B09D1"/>
    <w:rsid w:val="008C734C"/>
    <w:rsid w:val="00901B46"/>
    <w:rsid w:val="0090758A"/>
    <w:rsid w:val="009137A6"/>
    <w:rsid w:val="00920A55"/>
    <w:rsid w:val="009963D7"/>
    <w:rsid w:val="009B0D3E"/>
    <w:rsid w:val="009E36EA"/>
    <w:rsid w:val="00A45EC1"/>
    <w:rsid w:val="00A743F4"/>
    <w:rsid w:val="00AD4889"/>
    <w:rsid w:val="00AE788B"/>
    <w:rsid w:val="00B37590"/>
    <w:rsid w:val="00B40CD2"/>
    <w:rsid w:val="00BD707B"/>
    <w:rsid w:val="00BD7B38"/>
    <w:rsid w:val="00BE4960"/>
    <w:rsid w:val="00C161D2"/>
    <w:rsid w:val="00C26259"/>
    <w:rsid w:val="00C62611"/>
    <w:rsid w:val="00C644B0"/>
    <w:rsid w:val="00C8501F"/>
    <w:rsid w:val="00CB1A0F"/>
    <w:rsid w:val="00D0398D"/>
    <w:rsid w:val="00D81606"/>
    <w:rsid w:val="00DC3732"/>
    <w:rsid w:val="00EA60B4"/>
    <w:rsid w:val="00EB1A16"/>
    <w:rsid w:val="00F05B35"/>
    <w:rsid w:val="00F13892"/>
    <w:rsid w:val="00FA1FE9"/>
    <w:rsid w:val="00F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15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yle2Latex">
    <w:name w:val="Style2_Latex"/>
    <w:basedOn w:val="Normal"/>
    <w:rsid w:val="00155796"/>
    <w:rPr>
      <w:rFonts w:ascii="Modern No. 20" w:hAnsi="Modern No. 20"/>
    </w:rPr>
  </w:style>
  <w:style w:type="character" w:styleId="PlaceholderText">
    <w:name w:val="Placeholder Text"/>
    <w:basedOn w:val="DefaultParagraphFont"/>
    <w:uiPriority w:val="99"/>
    <w:semiHidden/>
    <w:rsid w:val="00155796"/>
    <w:rPr>
      <w:color w:val="808080"/>
    </w:rPr>
  </w:style>
  <w:style w:type="table" w:styleId="TableGrid">
    <w:name w:val="Table Grid"/>
    <w:basedOn w:val="TableNormal"/>
    <w:uiPriority w:val="39"/>
    <w:rsid w:val="00C62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D_79434585.tmp</Template>
  <TotalTime>142</TotalTime>
  <Pages>6</Pages>
  <Words>1111</Words>
  <Characters>4937</Characters>
  <Application>Microsoft Macintosh Word</Application>
  <DocSecurity>0</DocSecurity>
  <Lines>617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6</cp:revision>
  <dcterms:created xsi:type="dcterms:W3CDTF">2018-01-14T18:38:00Z</dcterms:created>
  <dcterms:modified xsi:type="dcterms:W3CDTF">2018-01-14T23:08:00Z</dcterms:modified>
  <cp:category/>
</cp:coreProperties>
</file>